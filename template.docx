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Kansas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My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C.</w:t>
      </w:r>
      <w:r>
        <w:t xml:space="preserve"> </w:t>
      </w:r>
      <w:r>
        <w:t xml:space="preserve">Helsel</w:t>
      </w:r>
    </w:p>
    <w:p>
      <w:pPr>
        <w:pStyle w:val="Author"/>
      </w:pPr>
      <w:r>
        <w:t xml:space="preserve">Lauren</w:t>
      </w:r>
      <w:r>
        <w:t xml:space="preserve"> </w:t>
      </w:r>
      <w:r>
        <w:t xml:space="preserve">T.</w:t>
      </w:r>
      <w:r>
        <w:t xml:space="preserve"> </w:t>
      </w:r>
      <w:r>
        <w:t xml:space="preserve">Ptomey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Bodde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R.</w:t>
      </w:r>
      <w:r>
        <w:t xml:space="preserve"> </w:t>
      </w:r>
      <w:r>
        <w:t xml:space="preserve">Sherman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9,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“</w:t>
      </w:r>
      <w:r>
        <w:t xml:space="preserve">Quarto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multi-language,</w:t>
      </w:r>
      <w:r>
        <w:t xml:space="preserve"> </w:t>
      </w:r>
      <w:r>
        <w:t xml:space="preserve">next</w:t>
      </w:r>
      <w:r>
        <w:t xml:space="preserve"> </w:t>
      </w:r>
      <w:r>
        <w:t xml:space="preserve">generation</w:t>
      </w:r>
      <w:r>
        <w:t xml:space="preserve"> </w:t>
      </w:r>
      <w:r>
        <w:t xml:space="preserve">version</w:t>
      </w:r>
      <w:r>
        <w:t xml:space="preserve"> </w:t>
      </w:r>
      <w:r>
        <w:t xml:space="preserve">of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from</w:t>
      </w:r>
      <w:r>
        <w:t xml:space="preserve"> </w:t>
      </w:r>
      <w:r>
        <w:t xml:space="preserve">Posit,</w:t>
      </w:r>
      <w:r>
        <w:t xml:space="preserve"> </w:t>
      </w:r>
      <w:r>
        <w:t xml:space="preserve">with</w:t>
      </w:r>
      <w:r>
        <w:t xml:space="preserve"> </w:t>
      </w:r>
      <w:r>
        <w:t xml:space="preserve">many</w:t>
      </w:r>
      <w:r>
        <w:t xml:space="preserve"> </w:t>
      </w:r>
      <w:r>
        <w:t xml:space="preserve">new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capabilities.</w:t>
      </w:r>
      <w:r>
        <w:t xml:space="preserve"> </w:t>
      </w:r>
      <w:r>
        <w:t xml:space="preserve">Like</w:t>
      </w:r>
      <w:r>
        <w:t xml:space="preserve"> </w:t>
      </w:r>
      <w:r>
        <w:t xml:space="preserve">R</w:t>
      </w:r>
      <w:r>
        <w:t xml:space="preserve"> </w:t>
      </w:r>
      <w:r>
        <w:t xml:space="preserve">Markdown,</w:t>
      </w:r>
      <w:r>
        <w:t xml:space="preserve"> </w:t>
      </w:r>
      <w:r>
        <w:t xml:space="preserve">Quarto</w:t>
      </w:r>
      <w:r>
        <w:t xml:space="preserve"> </w:t>
      </w:r>
      <w:r>
        <w:t xml:space="preserve">uses</w:t>
      </w:r>
      <w:r>
        <w:t xml:space="preserve"> </w:t>
      </w:r>
      <w:r>
        <w:t xml:space="preserve">knitr</w:t>
      </w:r>
      <w:r>
        <w:t xml:space="preserve"> </w:t>
      </w:r>
      <w:r>
        <w:t xml:space="preserve">to</w:t>
      </w:r>
      <w:r>
        <w:t xml:space="preserve"> </w:t>
      </w:r>
      <w:r>
        <w:t xml:space="preserve">execute</w:t>
      </w:r>
      <w:r>
        <w:t xml:space="preserve"> </w:t>
      </w:r>
      <w:r>
        <w:t xml:space="preserve">R</w:t>
      </w:r>
      <w:r>
        <w:t xml:space="preserve"> </w:t>
      </w:r>
      <w:r>
        <w:t xml:space="preserve">code,</w:t>
      </w:r>
      <w:r>
        <w:t xml:space="preserve"> </w:t>
      </w:r>
      <w:r>
        <w:t xml:space="preserve">and</w:t>
      </w:r>
      <w:r>
        <w:t xml:space="preserve"> </w:t>
      </w:r>
      <w:r>
        <w:t xml:space="preserve">is</w:t>
      </w:r>
      <w:r>
        <w:t xml:space="preserve"> </w:t>
      </w:r>
      <w:r>
        <w:t xml:space="preserve">therefore</w:t>
      </w:r>
      <w:r>
        <w:t xml:space="preserve"> </w:t>
      </w:r>
      <w:r>
        <w:t xml:space="preserve">able</w:t>
      </w:r>
      <w:r>
        <w:t xml:space="preserve"> </w:t>
      </w:r>
      <w:r>
        <w:t xml:space="preserve">to</w:t>
      </w:r>
      <w:r>
        <w:t xml:space="preserve"> </w:t>
      </w:r>
      <w:r>
        <w:t xml:space="preserve">render</w:t>
      </w:r>
      <w:r>
        <w:t xml:space="preserve"> </w:t>
      </w:r>
      <w:r>
        <w:t xml:space="preserve">most</w:t>
      </w:r>
      <w:r>
        <w:t xml:space="preserve"> </w:t>
      </w:r>
      <w:r>
        <w:t xml:space="preserve">existing</w:t>
      </w:r>
      <w:r>
        <w:t xml:space="preserve"> </w:t>
      </w:r>
      <w:r>
        <w:t xml:space="preserve">Rmd</w:t>
      </w:r>
      <w:r>
        <w:t xml:space="preserve"> </w:t>
      </w:r>
      <w:r>
        <w:t xml:space="preserve">files</w:t>
      </w:r>
      <w:r>
        <w:t xml:space="preserve"> </w:t>
      </w:r>
      <w:r>
        <w:t xml:space="preserve">without</w:t>
      </w:r>
      <w:r>
        <w:t xml:space="preserve"> </w:t>
      </w:r>
      <w:r>
        <w:t xml:space="preserve">modification.</w:t>
      </w:r>
      <w:r>
        <w:t xml:space="preserve"> </w:t>
      </w:r>
      <w:r>
        <w:t xml:space="preserve">Extensions</w:t>
      </w:r>
      <w:r>
        <w:t xml:space="preserve"> </w:t>
      </w:r>
      <w:r>
        <w:t xml:space="preserve">are</w:t>
      </w:r>
      <w:r>
        <w:t xml:space="preserve"> </w:t>
      </w:r>
      <w:r>
        <w:t xml:space="preserve">a</w:t>
      </w:r>
      <w:r>
        <w:t xml:space="preserve"> </w:t>
      </w:r>
      <w:r>
        <w:t xml:space="preserve">powerful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modify</w:t>
      </w:r>
      <w:r>
        <w:t xml:space="preserve"> </w:t>
      </w:r>
      <w:r>
        <w:t xml:space="preserve">and</w:t>
      </w:r>
      <w:r>
        <w:t xml:space="preserve"> </w:t>
      </w:r>
      <w:r>
        <w:t xml:space="preserve">extend</w:t>
      </w:r>
      <w:r>
        <w:t xml:space="preserve"> </w:t>
      </w:r>
      <w:r>
        <w:t xml:space="preserve">the</w:t>
      </w:r>
      <w:r>
        <w:t xml:space="preserve"> </w:t>
      </w:r>
      <w:r>
        <w:t xml:space="preserve">behavior</w:t>
      </w:r>
      <w:r>
        <w:t xml:space="preserve"> </w:t>
      </w:r>
      <w:r>
        <w:t xml:space="preserve">of</w:t>
      </w:r>
      <w:r>
        <w:t xml:space="preserve"> </w:t>
      </w:r>
      <w:r>
        <w:t xml:space="preserve">Quarto.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text</w:t>
      </w:r>
      <w:r>
        <w:t xml:space="preserve"> </w:t>
      </w:r>
      <w:r>
        <w:t xml:space="preserve">was</w:t>
      </w:r>
      <w:r>
        <w:t xml:space="preserve"> </w:t>
      </w:r>
      <w:r>
        <w:t xml:space="preserve">copied</w:t>
      </w:r>
      <w:r>
        <w:t xml:space="preserve"> </w:t>
      </w:r>
      <w:r>
        <w:t xml:space="preserve">verbatim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Quarto</w:t>
      </w:r>
      <w:r>
        <w:t xml:space="preserve"> </w:t>
      </w:r>
      <w:r>
        <w:t xml:space="preserve">website</w:t>
      </w:r>
      <w:r>
        <w:t xml:space="preserve"> </w:t>
      </w:r>
      <w:r>
        <w:t xml:space="preserve">(quarto.org)</w:t>
      </w:r>
      <w:r>
        <w:t xml:space="preserve"> </w:t>
      </w:r>
      <w:r>
        <w:t xml:space="preserve">to</w:t>
      </w:r>
      <w:r>
        <w:t xml:space="preserve"> </w:t>
      </w:r>
      <w:r>
        <w:t xml:space="preserve">generate</w:t>
      </w:r>
      <w:r>
        <w:t xml:space="preserve"> </w:t>
      </w:r>
      <w:r>
        <w:t xml:space="preserve">text</w:t>
      </w:r>
      <w:r>
        <w:t xml:space="preserve"> </w:t>
      </w:r>
      <w:r>
        <w:t xml:space="preserve">for</w:t>
      </w:r>
      <w:r>
        <w:t xml:space="preserve"> </w:t>
      </w:r>
      <w:r>
        <w:t xml:space="preserve">an</w:t>
      </w:r>
      <w:r>
        <w:t xml:space="preserve"> </w:t>
      </w:r>
      <w:r>
        <w:t xml:space="preserve">abstract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t xml:space="preserve">quarto-kansas</w:t>
      </w:r>
      <w:r>
        <w:t xml:space="preserve"> </w:t>
      </w:r>
      <w:r>
        <w:t xml:space="preserve">extension.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rPr>
          <w:i/>
          <w:iCs/>
        </w:rPr>
        <w:t xml:space="preserve">TODO</w:t>
      </w:r>
      <w:r>
        <w:t xml:space="preserve"> </w:t>
      </w:r>
      <w:r>
        <w:t xml:space="preserve">Create an example file that demonstrates the formatting and features of your format.</w:t>
      </w:r>
    </w:p>
    <w:bookmarkEnd w:id="20"/>
    <w:bookmarkStart w:id="22" w:name="more-information"/>
    <w:p>
      <w:pPr>
        <w:pStyle w:val="Heading2"/>
      </w:pPr>
      <w:r>
        <w:t xml:space="preserve">More Information</w:t>
      </w:r>
    </w:p>
    <w:p>
      <w:pPr>
        <w:pStyle w:val="FirstParagraph"/>
      </w:pPr>
      <w:r>
        <w:t xml:space="preserve">You can learn more about controlling the appearance of HTML output here:</w:t>
      </w:r>
      <w:r>
        <w:t xml:space="preserve"> </w:t>
      </w:r>
      <w:hyperlink r:id="rId21">
        <w:r>
          <w:rPr>
            <w:rStyle w:val="Hyperlink"/>
          </w:rPr>
          <w:t xml:space="preserve">https://quarto.org/docs/output-formats/html-basics.html</w:t>
        </w:r>
      </w:hyperlink>
    </w:p>
    <w:p>
      <w:r>
        <w:br w:type="page"/>
      </w:r>
    </w:p>
    <w:bookmarkEnd w:id="22"/>
    <w:bookmarkStart w:id="23" w:name="additional-information"/>
    <w:p>
      <w:pPr>
        <w:pStyle w:val="Heading2"/>
      </w:pPr>
      <w:r>
        <w:t xml:space="preserve">Additional Information</w:t>
      </w:r>
    </w:p>
    <w:p>
      <w:pPr>
        <w:pStyle w:val="FirstParagraph"/>
      </w:pPr>
      <w:r>
        <w:t xml:space="preserve">This is what a code block looks like: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[1] 3</w:t>
      </w:r>
    </w:p>
    <w:bookmarkEnd w:id="23"/>
    <w:sectPr w:rsidR="00C150CB" w:rsidSect="007D567B">
      <w:headerReference r:id="rId10" w:type="default"/>
      <w:footerReference r:id="rId11" w:type="default"/>
      <w:headerReference r:id="rId9" w:type="first"/>
      <w:pgSz w:h="15840" w:w="12240"/>
      <w:pgMar w:bottom="1417" w:footer="720" w:gutter="0" w:header="0" w:left="1417" w:right="1417" w:top="1417"/>
      <w:cols w:space="720"/>
      <w:formProt w:val="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1"/>
    <w:family w:val="swiss"/>
    <w:pitch w:val="default"/>
    <w:sig w:usb0="E10002FF" w:usb1="5000ECFF" w:usb2="00000009" w:usb3="00000000" w:csb0="2000019F" w:csb1="00000000"/>
  </w:font>
  <w:font w:name="Lohit Devanagari">
    <w:altName w:val="Cambria"/>
    <w:panose1 w:val="020B0604020202020204"/>
    <w:charset w:val="00"/>
    <w:family w:val="auto"/>
    <w:pitch w:val="default"/>
    <w:sig w:usb0="80008023" w:usb1="00002042" w:usb2="00000000" w:usb3="00000000" w:csb0="00000001" w:csb1="00000000"/>
  </w:font>
  <w:font w:name="Noto Sans CJK SC">
    <w:panose1 w:val="020B0604020202020204"/>
    <w:charset w:val="86"/>
    <w:family w:val="auto"/>
    <w:pitch w:val="default"/>
    <w:sig w:usb0="30000083" w:usb1="2BDF3C10" w:usb2="00000016" w:usb3="00000000" w:csb0="602E0107" w:csb1="00000000"/>
  </w:font>
  <w:font w:name="Liberation Mono">
    <w:altName w:val="Calibri"/>
    <w:panose1 w:val="020B0604020202020204"/>
    <w:charset w:val="01"/>
    <w:family w:val="swiss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B1BD5" w14:textId="241F1517" w:rsidR="00C150CB" w:rsidRDefault="00DF2A88" w:rsidP="005448EC">
    <w:pPr>
      <w:pStyle w:val="Footer"/>
    </w:pPr>
    <w:r>
      <w:rPr>
        <w:rStyle w:val="PageNumber"/>
      </w:rPr>
      <w:tab/>
      <w:t xml:space="preserve">             Page </w:t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03ED3" w14:textId="13BE5251" w:rsidR="007D567B" w:rsidRDefault="007D567B" w:rsidP="007D567B">
    <w:pPr>
      <w:pStyle w:val="Header"/>
      <w:jc w:val="center"/>
    </w:pPr>
  </w:p>
  <w:p w14:paraId="0E8C68B8" w14:textId="77777777" w:rsidR="007D567B" w:rsidRDefault="007D567B" w:rsidP="007D567B">
    <w:pPr>
      <w:pStyle w:val="Header"/>
      <w:jc w:val="center"/>
    </w:pPr>
  </w:p>
  <w:p w14:paraId="0F755151" w14:textId="406C56AA" w:rsidR="007D567B" w:rsidRDefault="007D567B" w:rsidP="007D567B">
    <w:pPr>
      <w:pStyle w:val="Header"/>
      <w:jc w:val="center"/>
    </w:pPr>
  </w:p>
  <w:p w14:paraId="27496873" w14:textId="77777777" w:rsidR="007D567B" w:rsidRDefault="007D567B" w:rsidP="007D567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FF99D" w14:textId="77777777" w:rsidR="007D567B" w:rsidRDefault="007D567B">
    <w:pPr>
      <w:pStyle w:val="Header"/>
    </w:pPr>
  </w:p>
  <w:p w14:paraId="3D7E5204" w14:textId="77777777" w:rsidR="007D567B" w:rsidRDefault="007D567B">
    <w:pPr>
      <w:pStyle w:val="Header"/>
    </w:pPr>
  </w:p>
  <w:p w14:paraId="7A0CE37F" w14:textId="4257CDC8" w:rsidR="007D567B" w:rsidRDefault="007D567B" w:rsidP="007D567B">
    <w:pPr>
      <w:pStyle w:val="Header"/>
      <w:jc w:val="center"/>
    </w:pPr>
    <w:r>
      <w:rPr>
        <w:noProof/>
      </w:rPr>
      <w:drawing>
        <wp:inline distT="0" distB="0" distL="0" distR="0" wp14:anchorId="070348C9" wp14:editId="240BF960">
          <wp:extent cx="4686300" cy="863600"/>
          <wp:effectExtent l="0" t="0" r="0" b="0"/>
          <wp:docPr id="1162540598" name="Picture 2" descr="A white sign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2540598" name="Picture 2" descr="A white sign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6300" cy="86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699314" w14:textId="77777777" w:rsidR="007D567B" w:rsidRDefault="007D567B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9AAE8900"/>
    <w:multiLevelType w:val="multilevel"/>
    <w:tmpl w:val="9AAE8900"/>
    <w:lvl w:ilvl="0">
      <w:start w:val="1"/>
      <w:numFmt w:val="decimal"/>
      <w:lvlText w:val="%1."/>
      <w:lvlJc w:val="left"/>
      <w:pPr>
        <w:tabs>
          <w:tab w:pos="0" w:val="left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0" w:val="left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0" w:val="left"/>
        </w:tabs>
        <w:ind w:hanging="504" w:left="1224"/>
      </w:pPr>
    </w:lvl>
    <w:lvl w:ilvl="3">
      <w:start w:val="1"/>
      <w:numFmt w:val="decimal"/>
      <w:lvlText w:val="%1.%2.%3.%4."/>
      <w:lvlJc w:val="left"/>
      <w:pPr>
        <w:tabs>
          <w:tab w:pos="0" w:val="left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0" w:val="left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0" w:val="left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0" w:val="left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0" w:val="left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0" w:val="left"/>
        </w:tabs>
        <w:ind w:hanging="1440" w:left="4320"/>
      </w:pPr>
    </w:lvl>
  </w:abstractNum>
  <w:abstractNum w15:restartNumberingAfterBreak="0" w:abstractNumId="1">
    <w:nsid w:val="FFBE4540"/>
    <w:multiLevelType w:val="multilevel"/>
    <w:tmpl w:val="FFBE4540"/>
    <w:lvl w:ilvl="0">
      <w:start w:val="1"/>
      <w:numFmt w:val="decimal"/>
      <w:lvlText w:val="%1."/>
      <w:lvlJc w:val="left"/>
      <w:pPr>
        <w:tabs>
          <w:tab w:pos="0" w:val="left"/>
        </w:tabs>
        <w:ind w:hanging="360" w:left="360"/>
      </w:pPr>
    </w:lvl>
    <w:lvl w:ilvl="1">
      <w:start w:val="1"/>
      <w:numFmt w:val="decimal"/>
      <w:lvlText w:val="%1.%2."/>
      <w:lvlJc w:val="left"/>
      <w:pPr>
        <w:tabs>
          <w:tab w:pos="0" w:val="left"/>
        </w:tabs>
        <w:ind w:hanging="432" w:left="792"/>
      </w:pPr>
    </w:lvl>
    <w:lvl w:ilvl="2">
      <w:start w:val="1"/>
      <w:numFmt w:val="decimal"/>
      <w:lvlText w:val="%1.%2.%3."/>
      <w:lvlJc w:val="left"/>
      <w:pPr>
        <w:tabs>
          <w:tab w:pos="0" w:val="left"/>
        </w:tabs>
        <w:ind w:hanging="504" w:left="1224"/>
      </w:pPr>
    </w:lvl>
    <w:lvl w:ilvl="3">
      <w:start w:val="1"/>
      <w:numFmt w:val="decimal"/>
      <w:lvlText w:val="%1.%2.%3.%4."/>
      <w:lvlJc w:val="left"/>
      <w:pPr>
        <w:tabs>
          <w:tab w:pos="0" w:val="left"/>
        </w:tabs>
        <w:ind w:hanging="648" w:left="1728"/>
      </w:pPr>
    </w:lvl>
    <w:lvl w:ilvl="4">
      <w:start w:val="1"/>
      <w:numFmt w:val="decimal"/>
      <w:lvlText w:val="%1.%2.%3.%4.%5."/>
      <w:lvlJc w:val="left"/>
      <w:pPr>
        <w:tabs>
          <w:tab w:pos="0" w:val="left"/>
        </w:tabs>
        <w:ind w:hanging="792" w:left="2232"/>
      </w:pPr>
    </w:lvl>
    <w:lvl w:ilvl="5">
      <w:start w:val="1"/>
      <w:numFmt w:val="decimal"/>
      <w:lvlText w:val="%1.%2.%3.%4.%5.%6."/>
      <w:lvlJc w:val="left"/>
      <w:pPr>
        <w:tabs>
          <w:tab w:pos="0" w:val="left"/>
        </w:tabs>
        <w:ind w:hanging="936" w:left="2736"/>
      </w:pPr>
    </w:lvl>
    <w:lvl w:ilvl="6">
      <w:start w:val="1"/>
      <w:numFmt w:val="decimal"/>
      <w:lvlText w:val="%1.%2.%3.%4.%5.%6.%7."/>
      <w:lvlJc w:val="left"/>
      <w:pPr>
        <w:tabs>
          <w:tab w:pos="0" w:val="left"/>
        </w:tabs>
        <w:ind w:hanging="1080" w:left="3240"/>
      </w:pPr>
    </w:lvl>
    <w:lvl w:ilvl="7">
      <w:start w:val="1"/>
      <w:numFmt w:val="decimal"/>
      <w:lvlText w:val="%1.%2.%3.%4.%5.%6.%7.%8."/>
      <w:lvlJc w:val="left"/>
      <w:pPr>
        <w:tabs>
          <w:tab w:pos="0" w:val="left"/>
        </w:tabs>
        <w:ind w:hanging="1224" w:left="3744"/>
      </w:pPr>
    </w:lvl>
    <w:lvl w:ilvl="8">
      <w:start w:val="1"/>
      <w:numFmt w:val="decimal"/>
      <w:lvlText w:val="%1.%2.%3.%4.%5.%6.%7.%8.%9."/>
      <w:lvlJc w:val="left"/>
      <w:pPr>
        <w:tabs>
          <w:tab w:pos="0" w:val="left"/>
        </w:tabs>
        <w:ind w:hanging="1440" w:left="4320"/>
      </w:pPr>
    </w:lvl>
  </w:abstractNum>
  <w:abstractNum w15:restartNumberingAfterBreak="0" w:abstractNumId="2">
    <w:nsid w:val="6FE70774"/>
    <w:multiLevelType w:val="multilevel"/>
    <w:tmpl w:val="6FE70774"/>
    <w:lvl w:ilvl="0">
      <w:start w:val="1"/>
      <w:numFmt w:val="bullet"/>
      <w:pStyle w:val="ListParagraph"/>
      <w:lvlText w:val="•"/>
      <w:lvlJc w:val="left"/>
      <w:pPr>
        <w:tabs>
          <w:tab w:pos="0" w:val="left"/>
        </w:tabs>
        <w:ind w:hanging="360" w:left="360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"/>
      <w:lvlJc w:val="left"/>
      <w:pPr>
        <w:tabs>
          <w:tab w:pos="0" w:val="left"/>
        </w:tabs>
        <w:ind w:hanging="360" w:left="720"/>
      </w:pPr>
      <w:rPr>
        <w:rFonts w:ascii="Symbol" w:cs="Symbol" w:hAnsi="Symbol" w:hint="default"/>
      </w:rPr>
    </w:lvl>
    <w:lvl w:ilvl="2">
      <w:start w:val="1"/>
      <w:numFmt w:val="bullet"/>
      <w:lvlText w:val=""/>
      <w:lvlJc w:val="left"/>
      <w:pPr>
        <w:tabs>
          <w:tab w:pos="0" w:val="left"/>
        </w:tabs>
        <w:ind w:hanging="360" w:left="1080"/>
      </w:pPr>
      <w:rPr>
        <w:rFonts w:ascii="Symbol" w:cs="Symbol" w:hAnsi="Symbol" w:hint="default"/>
      </w:rPr>
    </w:lvl>
    <w:lvl w:ilvl="3">
      <w:start w:val="1"/>
      <w:numFmt w:val="bullet"/>
      <w:lvlText w:val="à"/>
      <w:lvlJc w:val="left"/>
      <w:pPr>
        <w:tabs>
          <w:tab w:pos="0" w:val="left"/>
        </w:tabs>
        <w:ind w:hanging="360" w:left="1440"/>
      </w:pPr>
      <w:rPr>
        <w:rFonts w:ascii="Wingdings" w:cs="Wingdings" w:hAnsi="Wingdings" w:hint="default"/>
      </w:rPr>
    </w:lvl>
    <w:lvl w:ilvl="4">
      <w:start w:val="1"/>
      <w:numFmt w:val="lowerLetter"/>
      <w:lvlText w:val="(%5)"/>
      <w:lvlJc w:val="left"/>
      <w:pPr>
        <w:tabs>
          <w:tab w:pos="0" w:val="left"/>
        </w:tabs>
        <w:ind w:hanging="360" w:left="1800"/>
      </w:pPr>
    </w:lvl>
    <w:lvl w:ilvl="5">
      <w:start w:val="1"/>
      <w:numFmt w:val="lowerRoman"/>
      <w:lvlText w:val="(%6)"/>
      <w:lvlJc w:val="left"/>
      <w:pPr>
        <w:tabs>
          <w:tab w:pos="0" w:val="left"/>
        </w:tabs>
        <w:ind w:hanging="360" w:left="2160"/>
      </w:pPr>
    </w:lvl>
    <w:lvl w:ilvl="6">
      <w:start w:val="1"/>
      <w:numFmt w:val="decimal"/>
      <w:lvlText w:val="%7."/>
      <w:lvlJc w:val="left"/>
      <w:pPr>
        <w:tabs>
          <w:tab w:pos="0" w:val="left"/>
        </w:tabs>
        <w:ind w:hanging="360" w:left="2520"/>
      </w:pPr>
    </w:lvl>
    <w:lvl w:ilvl="7">
      <w:start w:val="1"/>
      <w:numFmt w:val="lowerLetter"/>
      <w:lvlText w:val="%8."/>
      <w:lvlJc w:val="left"/>
      <w:pPr>
        <w:tabs>
          <w:tab w:pos="0" w:val="left"/>
        </w:tabs>
        <w:ind w:hanging="360" w:left="2880"/>
      </w:pPr>
    </w:lvl>
    <w:lvl w:ilvl="8">
      <w:start w:val="1"/>
      <w:numFmt w:val="lowerRoman"/>
      <w:lvlText w:val="%9."/>
      <w:lvlJc w:val="left"/>
      <w:pPr>
        <w:tabs>
          <w:tab w:pos="0" w:val="left"/>
        </w:tabs>
        <w:ind w:hanging="360" w:left="3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472744442" w:numId="1">
    <w:abstractNumId w:val="0"/>
  </w:num>
  <w:num w16cid:durableId="1268350008" w:numId="2">
    <w:abstractNumId w:val="2"/>
  </w:num>
  <w:num w16cid:durableId="1198620024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4"/>
  <w:embedSystemFonts/>
  <w:proofState w:grammar="clean" w:spelling="clean"/>
  <w:stylePaneFormatFilter w:val="0004"/>
  <w:doNotTrackMoves/>
  <w:defaultTabStop w:val="720"/>
  <w:autoHyphenation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0CB"/>
    <w:rsid w:val="00045984"/>
    <w:rsid w:val="0034311C"/>
    <w:rsid w:val="003B56B8"/>
    <w:rsid w:val="004417CF"/>
    <w:rsid w:val="005448EC"/>
    <w:rsid w:val="00612C05"/>
    <w:rsid w:val="006C5371"/>
    <w:rsid w:val="007D567B"/>
    <w:rsid w:val="00A22604"/>
    <w:rsid w:val="00BC095E"/>
    <w:rsid w:val="00BD5091"/>
    <w:rsid w:val="00C150CB"/>
    <w:rsid w:val="00DF2A88"/>
    <w:rsid w:val="00EA056D"/>
    <w:rsid w:val="00FE075D"/>
    <w:rsid w:val="7D7B9259"/>
  </w:rsids>
  <w:themeFontLang w:bidi="zh-CN"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Cambria" w:eastAsia="Cambria" w:hAnsi="Cambria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 w:unhideWhenUsed="1"/>
    <w:lsdException w:name="heading 3" w:qFormat="1" w:uiPriority="9" w:unhideWhenUsed="1"/>
    <w:lsdException w:name="heading 4" w:qFormat="1" w:uiPriority="9" w:unhideWhenUsed="1"/>
    <w:lsdException w:name="heading 5" w:qFormat="1" w:uiPriority="9" w:unhideWhenUsed="1"/>
    <w:lsdException w:name="heading 6" w:qFormat="1" w:uiPriority="9" w:unhideWhenUsed="1"/>
    <w:lsdException w:name="heading 7" w:qFormat="1" w:uiPriority="9" w:unhideWhenUsed="1"/>
    <w:lsdException w:name="heading 8" w:qFormat="1" w:uiPriority="9" w:unhideWhenUsed="1"/>
    <w:lsdException w:name="heading 9" w:qFormat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qFormat="1" w:uiPriority="9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qFormat="1" w:semiHidden="1" w:uiPriority="1" w:unhideWhenUsed="1"/>
    <w:lsdException w:name="Body Text" w:qFormat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uiPriority="9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0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hd w:color="auto" w:fill="FFFFFF" w:val="clear"/>
      <w:suppressAutoHyphens/>
      <w:spacing w:after="200"/>
    </w:pPr>
    <w:rPr>
      <w:rFonts w:ascii="Calibri" w:hAnsi="Calibri"/>
      <w:color w:val="000000"/>
      <w:sz w:val="24"/>
      <w:szCs w:val="24"/>
      <w:shd w:color="auto" w:fill="FFFFFF" w:val="clear"/>
      <w:lang w:eastAsia="en-US" w:val="en-US"/>
    </w:rPr>
  </w:style>
  <w:style w:styleId="Heading1" w:type="paragraph">
    <w:name w:val="heading 1"/>
    <w:basedOn w:val="Normal"/>
    <w:next w:val="Normal"/>
    <w:uiPriority w:val="9"/>
    <w:qFormat/>
    <w:rsid w:val="00BC095E"/>
    <w:pPr>
      <w:keepNext/>
      <w:keepLines/>
      <w:tabs>
        <w:tab w:pos="0" w:val="left"/>
      </w:tabs>
      <w:spacing w:after="0" w:before="480"/>
      <w:outlineLvl w:val="0"/>
    </w:pPr>
    <w:rPr>
      <w:rFonts w:ascii="Arial" w:cs="Calibri" w:eastAsia="Calibri" w:hAnsi="Arial"/>
      <w:b/>
      <w:bCs/>
      <w:color w:themeColor="text1" w:val="000000"/>
      <w:sz w:val="28"/>
      <w:szCs w:val="28"/>
    </w:rPr>
  </w:style>
  <w:style w:styleId="Heading2" w:type="paragraph">
    <w:name w:val="heading 2"/>
    <w:basedOn w:val="Normal"/>
    <w:next w:val="Normal"/>
    <w:uiPriority w:val="9"/>
    <w:unhideWhenUsed/>
    <w:qFormat/>
    <w:rsid w:val="00BC095E"/>
    <w:pPr>
      <w:keepNext/>
      <w:keepLines/>
      <w:tabs>
        <w:tab w:pos="0" w:val="left"/>
      </w:tabs>
      <w:spacing w:after="0" w:before="200"/>
      <w:outlineLvl w:val="1"/>
    </w:pPr>
    <w:rPr>
      <w:rFonts w:ascii="Arial" w:cs="Calibri" w:eastAsia="Calibri" w:hAnsi="Arial"/>
      <w:b/>
      <w:bCs/>
      <w:color w:themeColor="text1" w:val="000000"/>
    </w:rPr>
  </w:style>
  <w:style w:styleId="Heading3" w:type="paragraph">
    <w:name w:val="heading 3"/>
    <w:basedOn w:val="Normal"/>
    <w:next w:val="Normal"/>
    <w:uiPriority w:val="9"/>
    <w:unhideWhenUsed/>
    <w:qFormat/>
    <w:rsid w:val="00BC095E"/>
    <w:pPr>
      <w:keepNext/>
      <w:keepLines/>
      <w:tabs>
        <w:tab w:pos="0" w:val="left"/>
      </w:tabs>
      <w:spacing w:after="0" w:before="200"/>
      <w:outlineLvl w:val="2"/>
    </w:pPr>
    <w:rPr>
      <w:rFonts w:ascii="Arial" w:cs="Calibri" w:eastAsia="Calibri" w:hAnsi="Arial"/>
      <w:color w:themeColor="text1" w:val="000000"/>
      <w:u w:val="single"/>
    </w:rPr>
  </w:style>
  <w:style w:styleId="Heading4" w:type="paragraph">
    <w:name w:val="heading 4"/>
    <w:basedOn w:val="Normal"/>
    <w:next w:val="Normal"/>
    <w:uiPriority w:val="9"/>
    <w:unhideWhenUsed/>
    <w:qFormat/>
    <w:rsid w:val="00BC095E"/>
    <w:pPr>
      <w:keepNext/>
      <w:keepLines/>
      <w:tabs>
        <w:tab w:pos="0" w:val="left"/>
      </w:tabs>
      <w:spacing w:after="0" w:before="200"/>
      <w:outlineLvl w:val="3"/>
    </w:pPr>
    <w:rPr>
      <w:rFonts w:ascii="Arial" w:cs="Calibri" w:eastAsia="Calibri" w:hAnsi="Arial"/>
      <w:i/>
      <w:iCs/>
      <w:color w:themeColor="text1" w:val="000000"/>
      <w:u w:val="single"/>
    </w:rPr>
  </w:style>
  <w:style w:styleId="Heading5" w:type="paragraph">
    <w:name w:val="heading 5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4"/>
    </w:pPr>
    <w:rPr>
      <w:rFonts w:ascii="Arial" w:cs="Calibri" w:eastAsia="Calibri" w:hAnsi="Arial"/>
      <w:i/>
      <w:iCs/>
      <w:color w:themeColor="text1" w:val="000000"/>
    </w:rPr>
  </w:style>
  <w:style w:styleId="Heading6" w:type="paragraph">
    <w:name w:val="heading 6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5"/>
    </w:pPr>
    <w:rPr>
      <w:rFonts w:ascii="Arial" w:cs="Calibri" w:eastAsia="Calibri" w:hAnsi="Arial"/>
      <w:color w:themeColor="text1" w:val="000000"/>
    </w:rPr>
  </w:style>
  <w:style w:styleId="Heading7" w:type="paragraph">
    <w:name w:val="heading 7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6"/>
    </w:pPr>
    <w:rPr>
      <w:rFonts w:ascii="Arial" w:cs="Calibri" w:eastAsia="Calibri" w:hAnsi="Arial"/>
      <w:color w:themeColor="text1" w:val="000000"/>
    </w:rPr>
  </w:style>
  <w:style w:styleId="Heading8" w:type="paragraph">
    <w:name w:val="heading 8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7"/>
    </w:pPr>
    <w:rPr>
      <w:rFonts w:ascii="Arial" w:cs="Calibri" w:eastAsia="Calibri" w:hAnsi="Arial"/>
      <w:color w:themeColor="text1" w:val="000000"/>
    </w:rPr>
  </w:style>
  <w:style w:styleId="Heading9" w:type="paragraph">
    <w:name w:val="heading 9"/>
    <w:basedOn w:val="Normal"/>
    <w:next w:val="Normal"/>
    <w:uiPriority w:val="9"/>
    <w:unhideWhenUsed/>
    <w:qFormat/>
    <w:rsid w:val="004417CF"/>
    <w:pPr>
      <w:keepNext/>
      <w:keepLines/>
      <w:tabs>
        <w:tab w:pos="0" w:val="left"/>
      </w:tabs>
      <w:spacing w:after="0" w:before="200"/>
      <w:outlineLvl w:val="8"/>
    </w:pPr>
    <w:rPr>
      <w:rFonts w:ascii="Arial" w:cs="Calibri" w:eastAsia="Calibri" w:hAnsi="Arial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lockText" w:type="paragraph">
    <w:name w:val="Block Text"/>
    <w:basedOn w:val="BodyText"/>
    <w:uiPriority w:val="9"/>
    <w:unhideWhenUsed/>
    <w:qFormat/>
    <w:rsid w:val="0034311C"/>
    <w:pPr>
      <w:spacing w:after="100" w:before="100"/>
    </w:pPr>
    <w:rPr>
      <w:rFonts w:cs="Calibri" w:eastAsia="Calibri"/>
      <w:bCs/>
      <w:sz w:val="20"/>
      <w:szCs w:val="20"/>
    </w:rPr>
  </w:style>
  <w:style w:styleId="BodyText" w:type="paragraph">
    <w:name w:val="Body Text"/>
    <w:basedOn w:val="Normal"/>
    <w:qFormat/>
    <w:rsid w:val="00FE075D"/>
    <w:pPr>
      <w:spacing w:after="180" w:before="180"/>
      <w:jc w:val="both"/>
    </w:pPr>
    <w:rPr>
      <w:rFonts w:ascii="Arial" w:hAnsi="Arial"/>
    </w:rPr>
  </w:style>
  <w:style w:styleId="Caption" w:type="paragraph">
    <w:name w:val="caption"/>
    <w:basedOn w:val="Normal"/>
    <w:next w:val="Normal"/>
    <w:qFormat/>
    <w:pPr>
      <w:spacing w:after="120"/>
    </w:pPr>
    <w:rPr>
      <w:i/>
    </w:rPr>
  </w:style>
  <w:style w:styleId="Date" w:type="paragraph">
    <w:name w:val="Date"/>
    <w:next w:val="Normal"/>
    <w:qFormat/>
    <w:rsid w:val="00FE075D"/>
    <w:pPr>
      <w:keepNext/>
      <w:keepLines/>
      <w:shd w:color="auto" w:fill="FFFFFF" w:val="clear"/>
      <w:suppressAutoHyphens/>
      <w:spacing w:after="200"/>
      <w:jc w:val="center"/>
    </w:pPr>
    <w:rPr>
      <w:rFonts w:ascii="Arial" w:hAnsi="Arial"/>
      <w:color w:val="000000"/>
      <w:sz w:val="24"/>
      <w:szCs w:val="24"/>
      <w:shd w:color="auto" w:fill="FFFFFF" w:val="clear"/>
      <w:lang w:eastAsia="en-US" w:val="en-US"/>
    </w:rPr>
  </w:style>
  <w:style w:styleId="EndnoteText" w:type="paragraph">
    <w:name w:val="endnote text"/>
    <w:basedOn w:val="Normal"/>
    <w:uiPriority w:val="99"/>
    <w:semiHidden/>
    <w:unhideWhenUsed/>
    <w:pPr>
      <w:spacing w:after="0"/>
    </w:pPr>
    <w:rPr>
      <w:sz w:val="20"/>
    </w:rPr>
  </w:style>
  <w:style w:styleId="Footer" w:type="paragraph">
    <w:name w:val="footer"/>
    <w:basedOn w:val="Normal"/>
    <w:unhideWhenUsed/>
    <w:pPr>
      <w:tabs>
        <w:tab w:pos="4536" w:val="center"/>
        <w:tab w:pos="9072" w:val="right"/>
      </w:tabs>
      <w:spacing w:after="0"/>
    </w:pPr>
  </w:style>
  <w:style w:styleId="FootnoteText" w:type="paragraph">
    <w:name w:val="footnote text"/>
    <w:basedOn w:val="Normal"/>
    <w:uiPriority w:val="9"/>
    <w:unhideWhenUsed/>
    <w:qFormat/>
    <w:rsid w:val="00FE075D"/>
    <w:rPr>
      <w:rFonts w:ascii="Arial" w:hAnsi="Arial"/>
    </w:rPr>
  </w:style>
  <w:style w:styleId="Header" w:type="paragraph">
    <w:name w:val="header"/>
    <w:basedOn w:val="Normal"/>
    <w:unhideWhenUsed/>
    <w:pPr>
      <w:tabs>
        <w:tab w:pos="4536" w:val="center"/>
        <w:tab w:pos="9072" w:val="right"/>
      </w:tabs>
      <w:spacing w:after="0"/>
    </w:pPr>
  </w:style>
  <w:style w:styleId="List" w:type="paragraph">
    <w:name w:val="List"/>
    <w:basedOn w:val="BodyText"/>
    <w:rPr>
      <w:rFonts w:ascii="Carlito" w:cs="Lohit Devanagari" w:hAnsi="Carlito"/>
    </w:rPr>
  </w:style>
  <w:style w:styleId="PageNumber" w:type="character">
    <w:name w:val="page number"/>
    <w:basedOn w:val="DefaultParagraphFont"/>
    <w:semiHidden/>
    <w:unhideWhenUsed/>
    <w:qFormat/>
    <w:rsid w:val="007D567B"/>
    <w:rPr>
      <w:rFonts w:ascii="Arial" w:eastAsia="Cambria" w:hAnsi="Arial"/>
    </w:rPr>
  </w:style>
  <w:style w:styleId="Subtitle" w:type="paragraph">
    <w:name w:val="Subtitle"/>
    <w:basedOn w:val="Title"/>
    <w:qFormat/>
    <w:rsid w:val="00FE075D"/>
    <w:pPr>
      <w:pBdr>
        <w:bottom w:color="auto" w:space="0" w:sz="0" w:val="none"/>
      </w:pBdr>
      <w:spacing w:before="240"/>
    </w:pPr>
    <w:rPr>
      <w:color w:val="0051BA"/>
      <w:sz w:val="30"/>
      <w:szCs w:val="30"/>
    </w:rPr>
  </w:style>
  <w:style w:styleId="Title" w:type="paragraph">
    <w:name w:val="Title"/>
    <w:basedOn w:val="Normal"/>
    <w:qFormat/>
    <w:rsid w:val="00FE075D"/>
    <w:pPr>
      <w:keepNext/>
      <w:keepLines/>
      <w:pBdr>
        <w:bottom w:color="000000" w:space="1" w:sz="4" w:val="single"/>
      </w:pBdr>
      <w:spacing w:after="240" w:before="480"/>
      <w:jc w:val="center"/>
    </w:pPr>
    <w:rPr>
      <w:rFonts w:ascii="Arial" w:cs="Calibri" w:eastAsia="Calibri" w:hAnsi="Arial"/>
      <w:b/>
      <w:bCs/>
      <w:color w:themeColor="text1" w:val="000000"/>
      <w:sz w:val="36"/>
      <w:szCs w:val="36"/>
    </w:rPr>
  </w:style>
  <w:style w:styleId="TableGrid" w:type="table">
    <w:name w:val="Table Grid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OC1" w:type="paragraph">
    <w:name w:val="toc 1"/>
    <w:basedOn w:val="Normal"/>
    <w:next w:val="Normal"/>
    <w:uiPriority w:val="39"/>
    <w:unhideWhenUsed/>
    <w:pPr>
      <w:spacing w:after="57"/>
    </w:pPr>
  </w:style>
  <w:style w:styleId="TOC2" w:type="paragraph">
    <w:name w:val="toc 2"/>
    <w:basedOn w:val="Normal"/>
    <w:next w:val="Normal"/>
    <w:uiPriority w:val="39"/>
    <w:unhideWhenUsed/>
    <w:pPr>
      <w:spacing w:after="57"/>
      <w:ind w:left="283"/>
    </w:pPr>
  </w:style>
  <w:style w:styleId="TOC3" w:type="paragraph">
    <w:name w:val="toc 3"/>
    <w:basedOn w:val="Normal"/>
    <w:next w:val="Normal"/>
    <w:uiPriority w:val="39"/>
    <w:unhideWhenUsed/>
    <w:pPr>
      <w:spacing w:after="57"/>
      <w:ind w:left="567"/>
    </w:pPr>
  </w:style>
  <w:style w:styleId="TOC4" w:type="paragraph">
    <w:name w:val="toc 4"/>
    <w:basedOn w:val="Normal"/>
    <w:next w:val="Normal"/>
    <w:uiPriority w:val="39"/>
    <w:unhideWhenUsed/>
    <w:pPr>
      <w:spacing w:after="57"/>
      <w:ind w:left="850"/>
    </w:pPr>
  </w:style>
  <w:style w:styleId="TOC5" w:type="paragraph">
    <w:name w:val="toc 5"/>
    <w:basedOn w:val="Normal"/>
    <w:next w:val="Normal"/>
    <w:uiPriority w:val="39"/>
    <w:unhideWhenUsed/>
    <w:pPr>
      <w:spacing w:after="57"/>
      <w:ind w:left="1134"/>
    </w:pPr>
  </w:style>
  <w:style w:styleId="TOC6" w:type="paragraph">
    <w:name w:val="toc 6"/>
    <w:basedOn w:val="Normal"/>
    <w:next w:val="Normal"/>
    <w:uiPriority w:val="39"/>
    <w:unhideWhenUsed/>
    <w:pPr>
      <w:spacing w:after="57"/>
      <w:ind w:left="1417"/>
    </w:pPr>
  </w:style>
  <w:style w:styleId="TOC7" w:type="paragraph">
    <w:name w:val="toc 7"/>
    <w:basedOn w:val="Normal"/>
    <w:next w:val="Normal"/>
    <w:uiPriority w:val="39"/>
    <w:unhideWhenUsed/>
    <w:pPr>
      <w:spacing w:after="57"/>
      <w:ind w:left="1701"/>
    </w:pPr>
  </w:style>
  <w:style w:styleId="TOC8" w:type="paragraph">
    <w:name w:val="toc 8"/>
    <w:basedOn w:val="Normal"/>
    <w:next w:val="Normal"/>
    <w:uiPriority w:val="39"/>
    <w:unhideWhenUsed/>
    <w:pPr>
      <w:spacing w:after="57"/>
      <w:ind w:left="1984"/>
    </w:pPr>
  </w:style>
  <w:style w:styleId="TOC9" w:type="paragraph">
    <w:name w:val="toc 9"/>
    <w:basedOn w:val="Normal"/>
    <w:next w:val="Normal"/>
    <w:uiPriority w:val="39"/>
    <w:unhideWhenUsed/>
    <w:pPr>
      <w:spacing w:after="57"/>
      <w:ind w:left="2268"/>
    </w:pPr>
  </w:style>
  <w:style w:customStyle="1" w:styleId="LienInternet" w:type="character">
    <w:name w:val="Lien Internet"/>
    <w:basedOn w:val="LgendeCar"/>
    <w:uiPriority w:val="99"/>
    <w:unhideWhenUsed/>
    <w:qFormat/>
    <w:rsid w:val="00FE075D"/>
    <w:rPr>
      <w:rFonts w:ascii="Arial" w:hAnsi="Arial"/>
      <w:b w:val="0"/>
      <w:i w:val="0"/>
      <w:color w:val="0070C0"/>
    </w:rPr>
  </w:style>
  <w:style w:customStyle="1" w:styleId="LgendeCar" w:type="character">
    <w:name w:val="Légende Car"/>
    <w:basedOn w:val="DefaultParagraphFont"/>
    <w:qFormat/>
  </w:style>
  <w:style w:customStyle="1" w:styleId="Ancredenotedebasdepage" w:type="character">
    <w:name w:val="Ancre de note de bas de page"/>
    <w:qFormat/>
    <w:rPr>
      <w:vertAlign w:val="superscript"/>
    </w:rPr>
  </w:style>
  <w:style w:customStyle="1" w:styleId="FootnoteCharacters" w:type="character">
    <w:name w:val="Footnote Characters"/>
    <w:basedOn w:val="LgendeCar"/>
    <w:qFormat/>
    <w:rPr>
      <w:vertAlign w:val="superscript"/>
    </w:rPr>
  </w:style>
  <w:style w:customStyle="1" w:styleId="Ancredenotedefin" w:type="character">
    <w:name w:val="Ancre de note de fin"/>
    <w:qFormat/>
    <w:rPr>
      <w:vertAlign w:val="superscript"/>
    </w:rPr>
  </w:style>
  <w:style w:customStyle="1" w:styleId="EndnoteCharacters" w:type="character">
    <w:name w:val="Endnote Characters"/>
    <w:basedOn w:val="DefaultParagraphFont"/>
    <w:uiPriority w:val="99"/>
    <w:semiHidden/>
    <w:unhideWhenUsed/>
    <w:qFormat/>
    <w:rPr>
      <w:vertAlign w:val="superscript"/>
    </w:rPr>
  </w:style>
  <w:style w:customStyle="1" w:styleId="Heading1Char" w:type="character">
    <w:name w:val="Heading 1 Char"/>
    <w:basedOn w:val="DefaultParagraphFont"/>
    <w:uiPriority w:val="9"/>
    <w:qFormat/>
    <w:rPr>
      <w:rFonts w:ascii="Arial" w:cs="Arial" w:eastAsia="Arial" w:hAnsi="Arial"/>
      <w:sz w:val="40"/>
      <w:szCs w:val="40"/>
    </w:rPr>
  </w:style>
  <w:style w:customStyle="1" w:styleId="Heading2Char" w:type="character">
    <w:name w:val="Heading 2 Char"/>
    <w:basedOn w:val="DefaultParagraphFont"/>
    <w:uiPriority w:val="9"/>
    <w:qFormat/>
    <w:rPr>
      <w:rFonts w:ascii="Arial" w:cs="Arial" w:eastAsia="Arial" w:hAnsi="Arial"/>
      <w:sz w:val="34"/>
    </w:rPr>
  </w:style>
  <w:style w:customStyle="1" w:styleId="Heading3Char" w:type="character">
    <w:name w:val="Heading 3 Char"/>
    <w:basedOn w:val="DefaultParagraphFont"/>
    <w:uiPriority w:val="9"/>
    <w:qFormat/>
    <w:rPr>
      <w:rFonts w:ascii="Arial" w:cs="Arial" w:eastAsia="Arial" w:hAnsi="Arial"/>
      <w:sz w:val="30"/>
      <w:szCs w:val="30"/>
    </w:rPr>
  </w:style>
  <w:style w:customStyle="1" w:styleId="Heading4Char" w:type="character">
    <w:name w:val="Heading 4 Char"/>
    <w:basedOn w:val="DefaultParagraphFont"/>
    <w:uiPriority w:val="9"/>
    <w:qFormat/>
    <w:rPr>
      <w:rFonts w:ascii="Arial" w:cs="Arial" w:eastAsia="Arial" w:hAnsi="Arial"/>
      <w:b/>
      <w:bCs/>
      <w:sz w:val="26"/>
      <w:szCs w:val="26"/>
    </w:rPr>
  </w:style>
  <w:style w:customStyle="1" w:styleId="Heading5Char" w:type="character">
    <w:name w:val="Heading 5 Char"/>
    <w:basedOn w:val="DefaultParagraphFont"/>
    <w:uiPriority w:val="9"/>
    <w:qFormat/>
    <w:rPr>
      <w:rFonts w:ascii="Arial" w:cs="Arial" w:eastAsia="Arial" w:hAnsi="Arial"/>
      <w:b/>
      <w:bCs/>
      <w:sz w:val="24"/>
      <w:szCs w:val="24"/>
    </w:rPr>
  </w:style>
  <w:style w:customStyle="1" w:styleId="Heading6Char" w:type="character">
    <w:name w:val="Heading 6 Char"/>
    <w:basedOn w:val="DefaultParagraphFont"/>
    <w:uiPriority w:val="9"/>
    <w:qFormat/>
    <w:rPr>
      <w:rFonts w:ascii="Arial" w:cs="Arial" w:eastAsia="Arial" w:hAnsi="Arial"/>
      <w:b/>
      <w:bCs/>
      <w:sz w:val="22"/>
      <w:szCs w:val="22"/>
    </w:rPr>
  </w:style>
  <w:style w:customStyle="1" w:styleId="Heading7Char" w:type="character">
    <w:name w:val="Heading 7 Char"/>
    <w:basedOn w:val="DefaultParagraphFont"/>
    <w:uiPriority w:val="9"/>
    <w:qFormat/>
    <w:rPr>
      <w:rFonts w:ascii="Arial" w:cs="Arial" w:eastAsia="Arial" w:hAnsi="Arial"/>
      <w:b/>
      <w:bCs/>
      <w:i/>
      <w:iCs/>
      <w:sz w:val="22"/>
      <w:szCs w:val="22"/>
    </w:rPr>
  </w:style>
  <w:style w:customStyle="1" w:styleId="Heading8Char" w:type="character">
    <w:name w:val="Heading 8 Char"/>
    <w:basedOn w:val="DefaultParagraphFont"/>
    <w:uiPriority w:val="9"/>
    <w:qFormat/>
    <w:rPr>
      <w:rFonts w:ascii="Arial" w:cs="Arial" w:eastAsia="Arial" w:hAnsi="Arial"/>
      <w:i/>
      <w:iCs/>
      <w:sz w:val="22"/>
      <w:szCs w:val="22"/>
    </w:rPr>
  </w:style>
  <w:style w:customStyle="1" w:styleId="Heading9Char" w:type="character">
    <w:name w:val="Heading 9 Char"/>
    <w:basedOn w:val="DefaultParagraphFont"/>
    <w:uiPriority w:val="9"/>
    <w:qFormat/>
    <w:rPr>
      <w:rFonts w:ascii="Arial" w:cs="Arial" w:eastAsia="Arial" w:hAnsi="Arial"/>
      <w:i/>
      <w:iCs/>
      <w:sz w:val="21"/>
      <w:szCs w:val="21"/>
    </w:rPr>
  </w:style>
  <w:style w:customStyle="1" w:styleId="TitleChar" w:type="character">
    <w:name w:val="Title Char"/>
    <w:basedOn w:val="DefaultParagraphFont"/>
    <w:uiPriority w:val="10"/>
    <w:qFormat/>
    <w:rPr>
      <w:sz w:val="48"/>
      <w:szCs w:val="48"/>
    </w:rPr>
  </w:style>
  <w:style w:customStyle="1" w:styleId="SubtitleChar" w:type="character">
    <w:name w:val="Subtitle Char"/>
    <w:basedOn w:val="DefaultParagraphFont"/>
    <w:uiPriority w:val="11"/>
    <w:qFormat/>
    <w:rPr>
      <w:sz w:val="24"/>
      <w:szCs w:val="24"/>
    </w:rPr>
  </w:style>
  <w:style w:customStyle="1" w:styleId="QuoteChar" w:type="character">
    <w:name w:val="Quote Char"/>
    <w:uiPriority w:val="29"/>
    <w:qFormat/>
    <w:rPr>
      <w:i/>
    </w:rPr>
  </w:style>
  <w:style w:customStyle="1" w:styleId="IntenseQuoteChar" w:type="character">
    <w:name w:val="Intense Quote Char"/>
    <w:uiPriority w:val="30"/>
    <w:qFormat/>
    <w:rPr>
      <w:i/>
    </w:rPr>
  </w:style>
  <w:style w:customStyle="1" w:styleId="HeaderChar" w:type="character">
    <w:name w:val="Header Char"/>
    <w:basedOn w:val="DefaultParagraphFont"/>
    <w:uiPriority w:val="99"/>
    <w:qFormat/>
  </w:style>
  <w:style w:customStyle="1" w:styleId="FooterChar" w:type="character">
    <w:name w:val="Footer Char"/>
    <w:basedOn w:val="DefaultParagraphFont"/>
    <w:uiPriority w:val="99"/>
    <w:qFormat/>
  </w:style>
  <w:style w:customStyle="1" w:styleId="CaptionChar" w:type="character">
    <w:name w:val="Caption Char"/>
    <w:uiPriority w:val="99"/>
    <w:qFormat/>
  </w:style>
  <w:style w:customStyle="1" w:styleId="FootnoteTextChar" w:type="character">
    <w:name w:val="Footnote Text Char"/>
    <w:uiPriority w:val="99"/>
    <w:qFormat/>
    <w:rPr>
      <w:sz w:val="18"/>
    </w:rPr>
  </w:style>
  <w:style w:customStyle="1" w:styleId="EndnoteTextChar" w:type="character">
    <w:name w:val="Endnote Text Char"/>
    <w:uiPriority w:val="99"/>
    <w:qFormat/>
    <w:rPr>
      <w:sz w:val="20"/>
    </w:rPr>
  </w:style>
  <w:style w:customStyle="1" w:styleId="VerbatimChar" w:type="character">
    <w:name w:val="Verbatim Char"/>
    <w:basedOn w:val="LgendeCar"/>
    <w:qFormat/>
    <w:rsid w:val="006C5371"/>
    <w:rPr>
      <w:color w:val="0051BA"/>
      <w:sz w:val="22"/>
      <w:shd w:color="auto" w:fill="F2F2F2" w:val="clear"/>
    </w:rPr>
  </w:style>
  <w:style w:customStyle="1" w:styleId="CorpsdetexteCar" w:type="character">
    <w:name w:val="Corps de texte Car"/>
    <w:basedOn w:val="DefaultParagraphFont"/>
    <w:qFormat/>
  </w:style>
  <w:style w:customStyle="1" w:styleId="PieddepageCar" w:type="character">
    <w:name w:val="Pied de page Car"/>
    <w:basedOn w:val="DefaultParagraphFont"/>
    <w:qFormat/>
  </w:style>
  <w:style w:customStyle="1" w:styleId="En-tteCar" w:type="character">
    <w:name w:val="En-tête Car"/>
    <w:basedOn w:val="DefaultParagraphFont"/>
    <w:qFormat/>
  </w:style>
  <w:style w:customStyle="1" w:styleId="Caractresdenotedebasdepage" w:type="character">
    <w:name w:val="Caractères de note de bas de page"/>
    <w:qFormat/>
  </w:style>
  <w:style w:customStyle="1" w:styleId="Caractresdenotedefin" w:type="character">
    <w:name w:val="Caractères de note de fin"/>
    <w:qFormat/>
  </w:style>
  <w:style w:customStyle="1" w:styleId="Titre1" w:type="paragraph">
    <w:name w:val="Titre1"/>
    <w:basedOn w:val="Normal"/>
    <w:next w:val="BodyText"/>
    <w:qFormat/>
    <w:pPr>
      <w:keepNext/>
      <w:spacing w:after="120" w:before="240"/>
    </w:pPr>
    <w:rPr>
      <w:rFonts w:ascii="Carlito" w:cs="Lohit Devanagari" w:eastAsia="Noto Sans CJK SC" w:hAnsi="Carlito"/>
      <w:sz w:val="28"/>
      <w:szCs w:val="28"/>
    </w:rPr>
  </w:style>
  <w:style w:customStyle="1" w:styleId="Index" w:type="paragraph">
    <w:name w:val="Index"/>
    <w:basedOn w:val="Normal"/>
    <w:qFormat/>
    <w:rPr>
      <w:rFonts w:ascii="Carlito" w:cs="Lohit Devanagari" w:hAnsi="Carlito"/>
    </w:rPr>
  </w:style>
  <w:style w:styleId="NoSpacing" w:type="paragraph">
    <w:name w:val="No Spacing"/>
    <w:uiPriority w:val="1"/>
    <w:qFormat/>
    <w:pPr>
      <w:shd w:color="auto" w:fill="FFFFFF" w:val="clear"/>
      <w:suppressAutoHyphens/>
    </w:pPr>
    <w:rPr>
      <w:color w:val="000000"/>
      <w:sz w:val="24"/>
      <w:szCs w:val="24"/>
      <w:shd w:color="auto" w:fill="FFFFFF" w:val="clear"/>
      <w:lang w:eastAsia="en-US" w:val="en-US"/>
    </w:rPr>
  </w:style>
  <w:style w:styleId="Quote" w:type="paragraph">
    <w:name w:val="Quote"/>
    <w:basedOn w:val="Normal"/>
    <w:uiPriority w:val="29"/>
    <w:qFormat/>
    <w:pPr>
      <w:ind w:left="720" w:right="720"/>
    </w:pPr>
    <w:rPr>
      <w:i/>
    </w:rPr>
  </w:style>
  <w:style w:styleId="IntenseQuote" w:type="paragraph">
    <w:name w:val="Intense Quote"/>
    <w:basedOn w:val="Normal"/>
    <w:uiPriority w:val="30"/>
    <w:qFormat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spacing w:after="0"/>
      <w:ind w:left="720" w:right="720"/>
    </w:pPr>
    <w:rPr>
      <w:i/>
    </w:rPr>
  </w:style>
  <w:style w:customStyle="1" w:styleId="FirstParagraph" w:type="paragraph">
    <w:name w:val="First Paragraph"/>
    <w:basedOn w:val="BodyText"/>
    <w:qFormat/>
    <w:rsid w:val="00FE075D"/>
  </w:style>
  <w:style w:customStyle="1" w:styleId="Compact" w:type="paragraph">
    <w:name w:val="Compact"/>
    <w:basedOn w:val="BodyText"/>
    <w:qFormat/>
    <w:pPr>
      <w:keepNext/>
      <w:spacing w:after="36" w:before="36"/>
      <w:jc w:val="left"/>
    </w:pPr>
  </w:style>
  <w:style w:customStyle="1" w:styleId="Author" w:type="paragraph">
    <w:name w:val="Author"/>
    <w:qFormat/>
    <w:rsid w:val="00FE075D"/>
    <w:pPr>
      <w:keepNext/>
      <w:keepLines/>
      <w:shd w:color="auto" w:fill="FFFFFF" w:val="clear"/>
      <w:suppressAutoHyphens/>
      <w:spacing w:after="200"/>
      <w:jc w:val="center"/>
    </w:pPr>
    <w:rPr>
      <w:rFonts w:ascii="Arial" w:hAnsi="Arial"/>
      <w:color w:themeColor="text1" w:val="000000"/>
      <w:sz w:val="24"/>
      <w:szCs w:val="24"/>
      <w:shd w:color="auto" w:fill="FFFFFF" w:val="clear"/>
      <w:lang w:eastAsia="en-US" w:val="en-US"/>
    </w:rPr>
  </w:style>
  <w:style w:customStyle="1" w:styleId="Abstract" w:type="paragraph">
    <w:name w:val="Abstract"/>
    <w:basedOn w:val="Normal"/>
    <w:qFormat/>
    <w:rsid w:val="00FE075D"/>
    <w:pPr>
      <w:keepNext/>
      <w:keepLines/>
      <w:spacing w:after="300" w:before="300"/>
      <w:jc w:val="both"/>
    </w:pPr>
    <w:rPr>
      <w:rFonts w:ascii="Arial" w:hAnsi="Arial"/>
      <w:szCs w:val="20"/>
    </w:rPr>
  </w:style>
  <w:style w:customStyle="1" w:styleId="Bibliographie1" w:type="paragraph">
    <w:name w:val="Bibliographie1"/>
    <w:basedOn w:val="Normal"/>
    <w:qFormat/>
    <w:rsid w:val="007D567B"/>
    <w:rPr>
      <w:rFonts w:ascii="Arial" w:hAnsi="Arial"/>
    </w:rPr>
  </w:style>
  <w:style w:customStyle="1" w:styleId="DefinitionTerm" w:type="paragraph">
    <w:name w:val="Definition Term"/>
    <w:basedOn w:val="Normal"/>
    <w:qFormat/>
    <w:rsid w:val="007D567B"/>
    <w:pPr>
      <w:keepNext/>
      <w:keepLines/>
      <w:spacing w:after="0"/>
    </w:pPr>
    <w:rPr>
      <w:rFonts w:ascii="Arial" w:hAnsi="Arial"/>
      <w:b/>
    </w:rPr>
  </w:style>
  <w:style w:customStyle="1" w:styleId="Definition" w:type="paragraph">
    <w:name w:val="Definition"/>
    <w:basedOn w:val="Normal"/>
    <w:qFormat/>
    <w:rsid w:val="007D567B"/>
    <w:rPr>
      <w:rFonts w:ascii="Arial" w:hAnsi="Arial"/>
    </w:rPr>
  </w:style>
  <w:style w:customStyle="1" w:styleId="TableCaption" w:type="paragraph">
    <w:name w:val="Table Caption"/>
    <w:basedOn w:val="Caption"/>
    <w:qFormat/>
    <w:rsid w:val="007D567B"/>
    <w:pPr>
      <w:keepNext/>
    </w:pPr>
    <w:rPr>
      <w:rFonts w:ascii="Arial" w:hAnsi="Arial"/>
    </w:rPr>
  </w:style>
  <w:style w:customStyle="1" w:styleId="ImageCaption" w:type="paragraph">
    <w:name w:val="Image Caption"/>
    <w:basedOn w:val="Caption"/>
    <w:qFormat/>
    <w:rsid w:val="007D567B"/>
    <w:pPr>
      <w:jc w:val="center"/>
    </w:pPr>
    <w:rPr>
      <w:rFonts w:ascii="Arial" w:hAnsi="Arial"/>
    </w:rPr>
  </w:style>
  <w:style w:customStyle="1" w:styleId="Figure" w:type="paragraph">
    <w:name w:val="Figure"/>
    <w:basedOn w:val="Normal"/>
    <w:qFormat/>
    <w:rsid w:val="007D567B"/>
    <w:pPr>
      <w:keepNext/>
      <w:keepLines/>
      <w:spacing w:before="60"/>
      <w:jc w:val="center"/>
    </w:pPr>
    <w:rPr>
      <w:rFonts w:ascii="Arial" w:hAnsi="Arial"/>
    </w:rPr>
  </w:style>
  <w:style w:customStyle="1" w:styleId="CaptionedFigure" w:type="paragraph">
    <w:name w:val="Captioned Figure"/>
    <w:basedOn w:val="Figure"/>
    <w:qFormat/>
  </w:style>
  <w:style w:customStyle="1" w:styleId="En-ttedetabledesmatires1" w:type="paragraph">
    <w:name w:val="En-tête de table des matières1"/>
    <w:basedOn w:val="Heading1"/>
    <w:uiPriority w:val="39"/>
    <w:unhideWhenUsed/>
    <w:qFormat/>
    <w:pPr>
      <w:spacing w:before="240" w:line="259" w:lineRule="auto"/>
      <w:jc w:val="center"/>
    </w:pPr>
    <w:rPr>
      <w:b w:val="0"/>
      <w:bCs w:val="0"/>
    </w:rPr>
  </w:style>
  <w:style w:styleId="ListParagraph" w:type="paragraph">
    <w:name w:val="List Paragraph"/>
    <w:basedOn w:val="Normal"/>
    <w:qFormat/>
    <w:rsid w:val="007D567B"/>
    <w:pPr>
      <w:numPr>
        <w:numId w:val="2"/>
      </w:numPr>
      <w:ind w:firstLine="0" w:left="720"/>
      <w:contextualSpacing/>
    </w:pPr>
    <w:rPr>
      <w:rFonts w:ascii="Arial" w:hAnsi="Arial"/>
    </w:rPr>
  </w:style>
  <w:style w:customStyle="1" w:styleId="En-tteetpieddepage" w:type="paragraph">
    <w:name w:val="En-tête et pied de page"/>
    <w:basedOn w:val="Normal"/>
    <w:qFormat/>
  </w:style>
  <w:style w:customStyle="1" w:styleId="Contenudecadre" w:type="paragraph">
    <w:name w:val="Contenu de cadre"/>
    <w:basedOn w:val="Normal"/>
    <w:qFormat/>
  </w:style>
  <w:style w:customStyle="1" w:styleId="Texteprformat" w:type="paragraph">
    <w:name w:val="Texte préformaté"/>
    <w:basedOn w:val="Normal"/>
    <w:qFormat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customStyle="1" w:styleId="TableGridLight1" w:type="table">
    <w:name w:val="Table Grid Light1"/>
    <w:uiPriority w:val="59"/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ausimple11" w:type="table">
    <w:name w:val="Tableau simple 11"/>
    <w:uiPriority w:val="59"/>
    <w:tblPr>
      <w:tblBorders>
        <w:top w:color="AFAFAF" w:space="0" w:sz="4" w:themeColor="text1" w:themeTint="50" w:val="single"/>
        <w:left w:color="AFAFAF" w:space="0" w:sz="4" w:themeColor="text1" w:themeTint="50" w:val="single"/>
        <w:bottom w:color="AFAFAF" w:space="0" w:sz="4" w:themeColor="text1" w:themeTint="50" w:val="single"/>
        <w:right w:color="AFAFAF" w:space="0" w:sz="4" w:themeColor="text1" w:themeTint="50" w:val="single"/>
        <w:insideH w:color="AFAFAF" w:space="0" w:sz="4" w:themeColor="text1" w:themeTint="50" w:val="single"/>
        <w:insideV w:color="AFAFAF" w:space="0" w:sz="4" w:themeColor="text1" w:themeTint="5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color="auto" w:fill="F2F2F2" w:themeFill="text1" w:themeFillTint="0D" w:val="clear"/>
      </w:tcPr>
    </w:tblStylePr>
    <w:tblStylePr w:type="band1Horz">
      <w:tblPr/>
      <w:tcPr>
        <w:shd w:color="auto" w:fill="F2F2F2" w:themeFill="text1" w:themeFillTint="0D" w:val="clear"/>
      </w:tcPr>
    </w:tblStylePr>
  </w:style>
  <w:style w:customStyle="1" w:styleId="Tableausimple21" w:type="table">
    <w:name w:val="Tableau simple 21"/>
    <w:uiPriority w:val="59"/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Tableausimple31" w:type="table">
    <w:name w:val="Tableau simple 3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color="404040" w:space="0" w:sz="4" w:val="single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color="404040" w:space="0" w:sz="4" w:val="single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Tableausimple41" w:type="table">
    <w:name w:val="Tableau simple 4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Tableausimple51" w:type="table">
    <w:name w:val="Tableau simple 5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val="404040"/>
      </w:rPr>
      <w:tblPr/>
      <w:tcPr>
        <w:tcBorders>
          <w:left w:val="nil"/>
          <w:bottom w:color="404040" w:space="0" w:sz="4" w:val="single"/>
          <w:right w:val="nil"/>
        </w:tcBorders>
        <w:shd w:color="auto" w:fill="FFFFFF" w:val="clear"/>
      </w:tcPr>
    </w:tblStylePr>
    <w:tblStylePr w:type="lastRow">
      <w:rPr>
        <w:i/>
        <w:color w:val="404040"/>
      </w:rPr>
      <w:tblPr/>
      <w:tcPr>
        <w:tcBorders>
          <w:top w:color="404040" w:space="0" w:sz="4" w:val="single"/>
          <w:left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color="404040" w:space="0" w:sz="4" w:val="single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left w:color="404040" w:space="0" w:sz="4" w:val="single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TableauGrille1Clair1" w:type="table">
    <w:name w:val="Tableau Grille 1 Clair1"/>
    <w:uiPriority w:val="99"/>
    <w:tblPr>
      <w:tblBorders>
        <w:top w:color="989898" w:space="0" w:sz="4" w:themeColor="text1" w:themeTint="67" w:val="single"/>
        <w:left w:color="989898" w:space="0" w:sz="4" w:themeColor="text1" w:themeTint="67" w:val="single"/>
        <w:bottom w:color="989898" w:space="0" w:sz="4" w:themeColor="text1" w:themeTint="67" w:val="single"/>
        <w:right w:color="989898" w:space="0" w:sz="4" w:themeColor="text1" w:themeTint="67" w:val="single"/>
        <w:insideH w:color="989898" w:space="0" w:sz="4" w:themeColor="text1" w:themeTint="67" w:val="single"/>
        <w:insideV w:color="989898" w:space="0" w:sz="4" w:themeColor="text1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</w:style>
  <w:style w:customStyle="1" w:styleId="GridTable1Light-Accent11" w:type="table">
    <w:name w:val="Grid Table 1 Light - Accent 11"/>
    <w:uiPriority w:val="99"/>
    <w:tblPr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</w:tcPr>
    </w:tblStylePr>
  </w:style>
  <w:style w:customStyle="1" w:styleId="GridTable1Light-Accent21" w:type="table">
    <w:name w:val="Grid Table 1 Light - Accent 21"/>
    <w:uiPriority w:val="99"/>
    <w:tblPr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</w:tcPr>
    </w:tblStylePr>
  </w:style>
  <w:style w:customStyle="1" w:styleId="GridTable1Light-Accent31" w:type="table">
    <w:name w:val="Grid Table 1 Light - Accent 31"/>
    <w:uiPriority w:val="99"/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</w:tcPr>
    </w:tblStylePr>
  </w:style>
  <w:style w:customStyle="1" w:styleId="GridTable1Light-Accent41" w:type="table">
    <w:name w:val="Grid Table 1 Light - Accent 41"/>
    <w:uiPriority w:val="99"/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</w:tcPr>
    </w:tblStylePr>
  </w:style>
  <w:style w:customStyle="1" w:styleId="GridTable1Light-Accent51" w:type="table">
    <w:name w:val="Grid Table 1 Light - Accent 51"/>
    <w:uiPriority w:val="99"/>
    <w:tblPr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</w:tcPr>
    </w:tblStylePr>
  </w:style>
  <w:style w:customStyle="1" w:styleId="GridTable1Light-Accent61" w:type="table">
    <w:name w:val="Grid Table 1 Light - Accent 61"/>
    <w:uiPriority w:val="99"/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</w:tcPr>
    </w:tblStylePr>
  </w:style>
  <w:style w:customStyle="1" w:styleId="TableauGrille21" w:type="table">
    <w:name w:val="Tableau Grille 21"/>
    <w:uiPriority w:val="99"/>
    <w:tblPr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000000" w:space="0" w:sz="12" w:themeColor="text1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CBCBCB" w:themeFill="text1" w:themeFillTint="34" w:val="clear"/>
      </w:tcPr>
    </w:tblStylePr>
    <w:tblStylePr w:type="band1Horz">
      <w:rPr>
        <w:color w:val="404040"/>
        <w:sz w:val="22"/>
      </w:rPr>
      <w:tblPr/>
      <w:tcPr>
        <w:shd w:color="auto" w:fill="CBCBCB" w:themeFill="text1" w:themeFillTint="34" w:val="clear"/>
      </w:tcPr>
    </w:tblStylePr>
  </w:style>
  <w:style w:customStyle="1" w:styleId="GridTable2-Accent11" w:type="table">
    <w:name w:val="Grid Table 2 - Accent 11"/>
    <w:uiPriority w:val="99"/>
    <w:tblPr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F81BD" w:space="0" w:sz="12" w:themeColor="accent1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AE5F1" w:themeFill="accent1" w:themeFillTint="34" w:val="clear"/>
      </w:tcPr>
    </w:tblStylePr>
    <w:tblStylePr w:type="band1Horz">
      <w:rPr>
        <w:color w:val="404040"/>
        <w:sz w:val="22"/>
      </w:rPr>
      <w:tblPr/>
      <w:tcPr>
        <w:shd w:color="auto" w:fill="DAE5F1" w:themeFill="accent1" w:themeFillTint="34" w:val="clear"/>
      </w:tcPr>
    </w:tblStylePr>
  </w:style>
  <w:style w:customStyle="1" w:styleId="GridTable2-Accent21" w:type="table">
    <w:name w:val="Grid Table 2 - Accent 21"/>
    <w:uiPriority w:val="99"/>
    <w:tblPr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C0504D" w:space="0" w:sz="12" w:themeColor="accent2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GridTable2-Accent31" w:type="table">
    <w:name w:val="Grid Table 2 - Accent 31"/>
    <w:uiPriority w:val="99"/>
    <w:tblPr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9BBB59" w:space="0" w:sz="12" w:themeColor="accent3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GridTable2-Accent41" w:type="table">
    <w:name w:val="Grid Table 2 - Accent 41"/>
    <w:uiPriority w:val="99"/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8064A2" w:space="0" w:sz="12" w:themeColor="accent4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GridTable2-Accent51" w:type="table">
    <w:name w:val="Grid Table 2 - Accent 51"/>
    <w:uiPriority w:val="99"/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BACC6" w:space="0" w:sz="12" w:themeColor="accent5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GridTable2-Accent61" w:type="table">
    <w:name w:val="Grid Table 2 - Accent 61"/>
    <w:uiPriority w:val="99"/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F79646" w:space="0" w:sz="12" w:themeColor="accent6" w:val="single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auto" w:fill="FFFFFF" w:val="clear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TableauGrille31" w:type="table">
    <w:name w:val="Tableau Grille 31"/>
    <w:uiPriority w:val="99"/>
    <w:tblPr>
      <w:tblBorders>
        <w:bottom w:color="6A6A6A" w:space="0" w:sz="4" w:themeColor="text1" w:themeTint="95" w:val="single"/>
        <w:insideH w:color="6A6A6A" w:space="0" w:sz="4" w:themeColor="text1" w:themeTint="95" w:val="single"/>
        <w:insideV w:color="6A6A6A" w:space="0" w:sz="4" w:themeColor="text1" w:themeTint="9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CBCBCB" w:themeFill="text1" w:themeFillTint="34" w:val="clear"/>
      </w:tcPr>
    </w:tblStylePr>
    <w:tblStylePr w:type="band1Horz">
      <w:rPr>
        <w:color w:val="404040"/>
        <w:sz w:val="22"/>
      </w:rPr>
      <w:tblPr/>
      <w:tcPr>
        <w:shd w:color="auto" w:fill="CBCBCB" w:themeFill="text1" w:themeFillTint="34" w:val="clear"/>
      </w:tcPr>
    </w:tblStylePr>
  </w:style>
  <w:style w:customStyle="1" w:styleId="GridTable3-Accent11" w:type="table">
    <w:name w:val="Grid Table 3 - Accent 11"/>
    <w:uiPriority w:val="99"/>
    <w:tblPr>
      <w:tblBorders>
        <w:bottom w:color="5D8AC2" w:space="0" w:sz="4" w:themeColor="accent1" w:themeTint="EA" w:val="single"/>
        <w:insideH w:color="5D8AC2" w:space="0" w:sz="4" w:themeColor="accent1" w:themeTint="EA" w:val="single"/>
        <w:insideV w:color="5D8AC2" w:space="0" w:sz="4" w:themeColor="accent1" w:themeTint="E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DAE5F1" w:themeFill="accent1" w:themeFillTint="34" w:val="clear"/>
      </w:tcPr>
    </w:tblStylePr>
    <w:tblStylePr w:type="band1Horz">
      <w:rPr>
        <w:color w:val="404040"/>
        <w:sz w:val="22"/>
      </w:rPr>
      <w:tblPr/>
      <w:tcPr>
        <w:shd w:color="auto" w:fill="DAE5F1" w:themeFill="accent1" w:themeFillTint="34" w:val="clear"/>
      </w:tcPr>
    </w:tblStylePr>
  </w:style>
  <w:style w:customStyle="1" w:styleId="GridTable3-Accent21" w:type="table">
    <w:name w:val="Grid Table 3 - Accent 21"/>
    <w:uiPriority w:val="99"/>
    <w:tblPr>
      <w:tblBorders>
        <w:bottom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GridTable3-Accent31" w:type="table">
    <w:name w:val="Grid Table 3 - Accent 31"/>
    <w:uiPriority w:val="99"/>
    <w:tblPr>
      <w:tblBorders>
        <w:bottom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GridTable3-Accent41" w:type="table">
    <w:name w:val="Grid Table 3 - Accent 41"/>
    <w:uiPriority w:val="99"/>
    <w:tblPr>
      <w:tblBorders>
        <w:bottom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GridTable3-Accent51" w:type="table">
    <w:name w:val="Grid Table 3 - Accent 51"/>
    <w:uiPriority w:val="99"/>
    <w:tblPr>
      <w:tblBorders>
        <w:bottom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GridTable3-Accent61" w:type="table">
    <w:name w:val="Grid Table 3 - Accent 61"/>
    <w:uiPriority w:val="99"/>
    <w:tblPr>
      <w:tblBorders>
        <w:bottom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color="auto" w:fill="FFFFFF" w:val="clear"/>
      </w:tcPr>
    </w:tblStylePr>
    <w:tblStylePr w:type="band1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TableauGrille41" w:type="table">
    <w:name w:val="Tableau Grille 41"/>
    <w:uiPriority w:val="59"/>
    <w:tblPr>
      <w:tblBorders>
        <w:top w:color="6F6F6F" w:space="0" w:sz="4" w:themeColor="text1" w:themeTint="90" w:val="single"/>
        <w:left w:color="6F6F6F" w:space="0" w:sz="4" w:themeColor="text1" w:themeTint="90" w:val="single"/>
        <w:bottom w:color="6F6F6F" w:space="0" w:sz="4" w:themeColor="text1" w:themeTint="90" w:val="single"/>
        <w:right w:color="6F6F6F" w:space="0" w:sz="4" w:themeColor="text1" w:themeTint="90" w:val="single"/>
        <w:insideH w:color="6F6F6F" w:space="0" w:sz="4" w:themeColor="text1" w:themeTint="90" w:val="single"/>
        <w:insideV w:color="6F6F6F" w:space="0" w:sz="4" w:themeColor="tex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auto" w:fill="000000" w:themeFill="text1" w:val="clear"/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CBCBCB" w:themeFill="text1" w:themeFillTint="34" w:val="clear"/>
      </w:tcPr>
    </w:tblStylePr>
    <w:tblStylePr w:type="band1Horz">
      <w:rPr>
        <w:color w:val="404040"/>
        <w:sz w:val="22"/>
      </w:rPr>
      <w:tblPr/>
      <w:tcPr>
        <w:shd w:color="auto" w:fill="CBCBCB" w:themeFill="text1" w:themeFillTint="34" w:val="clear"/>
      </w:tcPr>
    </w:tblStylePr>
  </w:style>
  <w:style w:customStyle="1" w:styleId="GridTable4-Accent11" w:type="table">
    <w:name w:val="Grid Table 4 - Accent 11"/>
    <w:uiPriority w:val="59"/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  <w:insideV w:color="9BB7D9" w:space="0" w:sz="4" w:themeColor="accen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  <w:shd w:color="auto" w:fill="5D8AC2" w:themeFill="accent1" w:themeFillTint="EA" w:val="clear"/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CE6F2" w:themeFill="accent1" w:themeFillTint="32" w:val="clear"/>
      </w:tcPr>
    </w:tblStylePr>
    <w:tblStylePr w:type="band1Horz">
      <w:rPr>
        <w:color w:val="404040"/>
        <w:sz w:val="22"/>
      </w:rPr>
      <w:tblPr/>
      <w:tcPr>
        <w:shd w:color="auto" w:fill="DCE6F2" w:themeFill="accent1" w:themeFillTint="32" w:val="clear"/>
      </w:tcPr>
    </w:tblStylePr>
  </w:style>
  <w:style w:customStyle="1" w:styleId="GridTable4-Accent21" w:type="table">
    <w:name w:val="Grid Table 4 - Accent 21"/>
    <w:uiPriority w:val="59"/>
    <w:tblPr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  <w:insideV w:color="DB9B9A" w:space="0" w:sz="4" w:themeColor="accent2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  <w:shd w:color="auto" w:fill="D99695" w:themeFill="accent2" w:themeFillTint="97" w:val="clear"/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GridTable4-Accent31" w:type="table">
    <w:name w:val="Grid Table 4 - Accent 31"/>
    <w:uiPriority w:val="59"/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  <w:insideV w:color="C6D8A1" w:space="0" w:sz="4" w:themeColor="accent3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  <w:shd w:color="auto" w:fill="9ABB59" w:themeFill="accent3" w:themeFillTint="FE" w:val="clear"/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GridTable4-Accent41" w:type="table">
    <w:name w:val="Grid Table 4 - Accent 41"/>
    <w:uiPriority w:val="59"/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  <w:insideV w:color="B7A7CA" w:space="0" w:sz="4" w:themeColor="accent4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  <w:shd w:color="auto" w:fill="B2A1C6" w:themeFill="accent4" w:themeFillTint="9A" w:val="clear"/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GridTable4-Accent51" w:type="table">
    <w:name w:val="Grid Table 4 - Accent 51"/>
    <w:uiPriority w:val="59"/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  <w:shd w:color="auto" w:fill="4BACC6" w:themeFill="accent5" w:val="clear"/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GridTable4-Accent61" w:type="table">
    <w:name w:val="Grid Table 4 - Accent 61"/>
    <w:uiPriority w:val="59"/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  <w:shd w:color="auto" w:fill="F79646" w:themeFill="accent6" w:val="clear"/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TableauGrille5Fonc1" w:type="table">
    <w:name w:val="Tableau Grille 5 Foncé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000000" w:themeFill="text1" w:val="clear"/>
      </w:tcPr>
    </w:tblStylePr>
    <w:tblStylePr w:type="firstCol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Col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band1Vert">
      <w:tblPr/>
      <w:tcPr>
        <w:shd w:color="auto" w:fill="8A8A8A" w:themeFill="text1" w:themeFillTint="75" w:val="clear"/>
      </w:tcPr>
    </w:tblStylePr>
    <w:tblStylePr w:type="band1Horz">
      <w:tblPr/>
      <w:tcPr>
        <w:shd w:color="auto" w:fill="8A8A8A" w:themeFill="text1" w:themeFillTint="75" w:val="clear"/>
      </w:tcPr>
    </w:tblStylePr>
  </w:style>
  <w:style w:customStyle="1" w:styleId="GridTable5Dark-Accent1" w:type="table">
    <w:name w:val="Grid Table 5 Dark- Accent 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4F81BD" w:themeFill="accent1" w:val="clear"/>
      </w:tcPr>
    </w:tblStylePr>
    <w:tblStylePr w:type="firstCol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Col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band1Vert">
      <w:tblPr/>
      <w:tcPr>
        <w:shd w:color="auto" w:fill="AEC4E0" w:themeFill="accent1" w:themeFillTint="75" w:val="clear"/>
      </w:tcPr>
    </w:tblStylePr>
    <w:tblStylePr w:type="band1Horz">
      <w:tblPr/>
      <w:tcPr>
        <w:shd w:color="auto" w:fill="AEC4E0" w:themeFill="accent1" w:themeFillTint="75" w:val="clear"/>
      </w:tcPr>
    </w:tblStylePr>
  </w:style>
  <w:style w:customStyle="1" w:styleId="GridTable5Dark-Accent21" w:type="table">
    <w:name w:val="Grid Table 5 Dark - Accent 2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C0504D" w:themeFill="accent2" w:val="clear"/>
      </w:tcPr>
    </w:tblStylePr>
    <w:tblStylePr w:type="firstCol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lastCol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band1Vert">
      <w:tblPr/>
      <w:tcPr>
        <w:shd w:color="auto" w:fill="E2AEAD" w:themeFill="accent2" w:themeFillTint="75" w:val="clear"/>
      </w:tcPr>
    </w:tblStylePr>
    <w:tblStylePr w:type="band1Horz">
      <w:tblPr/>
      <w:tcPr>
        <w:shd w:color="auto" w:fill="E2AEAD" w:themeFill="accent2" w:themeFillTint="75" w:val="clear"/>
      </w:tcPr>
    </w:tblStylePr>
  </w:style>
  <w:style w:customStyle="1" w:styleId="GridTable5Dark-Accent31" w:type="table">
    <w:name w:val="Grid Table 5 Dark - Accent 3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9BBB59" w:themeFill="accent3" w:val="clear"/>
      </w:tcPr>
    </w:tblStylePr>
    <w:tblStylePr w:type="firstCol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lastCol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band1Vert">
      <w:tblPr/>
      <w:tcPr>
        <w:shd w:color="auto" w:fill="D0DFB2" w:themeFill="accent3" w:themeFillTint="75" w:val="clear"/>
      </w:tcPr>
    </w:tblStylePr>
    <w:tblStylePr w:type="band1Horz">
      <w:tblPr/>
      <w:tcPr>
        <w:shd w:color="auto" w:fill="D0DFB2" w:themeFill="accent3" w:themeFillTint="75" w:val="clear"/>
      </w:tcPr>
    </w:tblStylePr>
  </w:style>
  <w:style w:customStyle="1" w:styleId="GridTable5Dark-Accent4" w:type="table">
    <w:name w:val="Grid Table 5 Dark- Accent 4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8064A2" w:themeFill="accent4" w:val="clear"/>
      </w:tcPr>
    </w:tblStylePr>
    <w:tblStylePr w:type="firstCol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lastCol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band1Vert">
      <w:tblPr/>
      <w:tcPr>
        <w:shd w:color="auto" w:fill="C4B7D4" w:themeFill="accent4" w:themeFillTint="75" w:val="clear"/>
      </w:tcPr>
    </w:tblStylePr>
    <w:tblStylePr w:type="band1Horz">
      <w:tblPr/>
      <w:tcPr>
        <w:shd w:color="auto" w:fill="C4B7D4" w:themeFill="accent4" w:themeFillTint="75" w:val="clear"/>
      </w:tcPr>
    </w:tblStylePr>
  </w:style>
  <w:style w:customStyle="1" w:styleId="GridTable5Dark-Accent51" w:type="table">
    <w:name w:val="Grid Table 5 Dark - Accent 5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4BACC6" w:themeFill="accent5" w:val="clear"/>
      </w:tcPr>
    </w:tblStylePr>
    <w:tblStylePr w:type="firstCol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lastCol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band1Vert">
      <w:tblPr/>
      <w:tcPr>
        <w:shd w:color="auto" w:fill="ACD8E4" w:themeFill="accent5" w:themeFillTint="75" w:val="clear"/>
      </w:tcPr>
    </w:tblStylePr>
    <w:tblStylePr w:type="band1Horz">
      <w:tblPr/>
      <w:tcPr>
        <w:shd w:color="auto" w:fill="ACD8E4" w:themeFill="accent5" w:themeFillTint="75" w:val="clear"/>
      </w:tcPr>
    </w:tblStylePr>
  </w:style>
  <w:style w:customStyle="1" w:styleId="GridTable5Dark-Accent61" w:type="table">
    <w:name w:val="Grid Table 5 Dark - Accent 61"/>
    <w:uiPriority w:val="99"/>
    <w:tblPr>
      <w:tblBorders>
        <w:top w:color="FFFFFF" w:space="0" w:sz="4" w:themeColor="light1" w:val="single"/>
        <w:left w:color="FFFFFF" w:space="0" w:sz="4" w:themeColor="light1" w:val="single"/>
        <w:bottom w:color="FFFFFF" w:space="0" w:sz="4" w:themeColor="light1" w:val="single"/>
        <w:right w:color="FFFFFF" w:space="0" w:sz="4" w:themeColor="light1" w:val="single"/>
        <w:insideH w:color="FFFFFF" w:space="0" w:sz="4" w:themeColor="light1" w:val="single"/>
        <w:insideV w:color="FFFFFF" w:space="0" w:sz="4" w:themeColor="ligh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lastRow">
      <w:rPr>
        <w:b/>
        <w:color w:val="FFFFFF"/>
        <w:sz w:val="22"/>
      </w:rPr>
      <w:tblPr/>
      <w:tcPr>
        <w:tcBorders>
          <w:top w:color="FFFFFF" w:space="0" w:sz="4" w:themeColor="light1" w:val="single"/>
        </w:tcBorders>
        <w:shd w:color="auto" w:fill="F79646" w:themeFill="accent6" w:val="clear"/>
      </w:tcPr>
    </w:tblStylePr>
    <w:tblStylePr w:type="firstCol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lastCol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band1Vert">
      <w:tblPr/>
      <w:tcPr>
        <w:shd w:color="auto" w:fill="FBCEAA" w:themeFill="accent6" w:themeFillTint="75" w:val="clear"/>
      </w:tcPr>
    </w:tblStylePr>
    <w:tblStylePr w:type="band1Horz">
      <w:tblPr/>
      <w:tcPr>
        <w:shd w:color="auto" w:fill="FBCEAA" w:themeFill="accent6" w:themeFillTint="75" w:val="clear"/>
      </w:tcPr>
    </w:tblStylePr>
  </w:style>
  <w:style w:customStyle="1" w:styleId="TableauGrille6Couleur1" w:type="table">
    <w:name w:val="Tableau Grille 6 Couleur1"/>
    <w:uiPriority w:val="99"/>
    <w:tblPr>
      <w:tblBorders>
        <w:top w:color="7F7F7F" w:space="0" w:sz="4" w:themeColor="text1" w:themeTint="80" w:val="single"/>
        <w:left w:color="7F7F7F" w:space="0" w:sz="4" w:themeColor="text1" w:themeTint="80" w:val="single"/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text1" w:themeTint="80" w:val="7F7F7F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/>
        <w:color w:themeColor="text1" w:themeTint="80" w:val="7F7F7F"/>
      </w:rPr>
    </w:tblStylePr>
    <w:tblStylePr w:type="firstCol">
      <w:rPr>
        <w:b/>
        <w:color w:themeColor="text1" w:themeTint="80" w:val="7F7F7F"/>
      </w:rPr>
    </w:tblStylePr>
    <w:tblStylePr w:type="lastCol">
      <w:rPr>
        <w:b/>
        <w:color w:themeColor="text1" w:themeTint="80" w:val="7F7F7F"/>
      </w:rPr>
    </w:tblStylePr>
    <w:tblStylePr w:type="band1Vert">
      <w:tblPr/>
      <w:tcPr>
        <w:shd w:color="auto" w:fill="CBCBCB" w:themeFill="text1" w:themeFillTint="34" w:val="clear"/>
      </w:tcPr>
    </w:tblStylePr>
    <w:tblStylePr w:type="band1Horz">
      <w:rPr>
        <w:color w:themeColor="text1" w:themeTint="80" w:val="7F7F7F"/>
        <w:sz w:val="22"/>
      </w:rPr>
      <w:tblPr/>
      <w:tcPr>
        <w:shd w:color="auto" w:fill="CBCBCB" w:themeFill="text1" w:themeFillTint="34" w:val="clear"/>
      </w:tcPr>
    </w:tblStylePr>
    <w:tblStylePr w:type="band2Horz">
      <w:rPr>
        <w:color w:themeColor="text1" w:themeTint="80" w:val="7F7F7F"/>
        <w:sz w:val="22"/>
      </w:rPr>
    </w:tblStylePr>
  </w:style>
  <w:style w:customStyle="1" w:styleId="GridTable6Colorful-Accent11" w:type="table">
    <w:name w:val="Grid Table 6 Colorful - Accent 11"/>
    <w:uiPriority w:val="99"/>
    <w:tblPr>
      <w:tblBorders>
        <w:top w:color="A6BFDD" w:space="0" w:sz="4" w:themeColor="accent1" w:themeTint="80" w:val="single"/>
        <w:left w:color="A6BFDD" w:space="0" w:sz="4" w:themeColor="accent1" w:themeTint="80" w:val="single"/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1" w:themeTint="80" w:val="A6BFDD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b/>
        <w:color w:themeColor="accent1" w:themeTint="80" w:val="A6BFDD"/>
      </w:rPr>
    </w:tblStylePr>
    <w:tblStylePr w:type="firstCol">
      <w:rPr>
        <w:b/>
        <w:color w:themeColor="accent1" w:themeTint="80" w:val="A6BFDD"/>
      </w:rPr>
    </w:tblStylePr>
    <w:tblStylePr w:type="lastCol">
      <w:rPr>
        <w:b/>
        <w:color w:themeColor="accent1" w:themeTint="80" w:val="A6BFDD"/>
      </w:rPr>
    </w:tblStylePr>
    <w:tblStylePr w:type="band1Vert">
      <w:tblPr/>
      <w:tcPr>
        <w:shd w:color="auto" w:fill="DAE5F1" w:themeFill="accent1" w:themeFillTint="34" w:val="clear"/>
      </w:tcPr>
    </w:tblStylePr>
    <w:tblStylePr w:type="band1Horz">
      <w:rPr>
        <w:color w:themeColor="accent1" w:themeTint="80" w:val="A6BFDD"/>
        <w:sz w:val="22"/>
      </w:rPr>
      <w:tblPr/>
      <w:tcPr>
        <w:shd w:color="auto" w:fill="DAE5F1" w:themeFill="accent1" w:themeFillTint="34" w:val="clear"/>
      </w:tcPr>
    </w:tblStylePr>
    <w:tblStylePr w:type="band2Horz">
      <w:rPr>
        <w:color w:themeColor="accent1" w:themeTint="80" w:val="A6BFDD"/>
        <w:sz w:val="22"/>
      </w:rPr>
    </w:tblStylePr>
  </w:style>
  <w:style w:customStyle="1" w:styleId="GridTable6Colorful-Accent21" w:type="table">
    <w:name w:val="Grid Table 6 Colorful - Accent 21"/>
    <w:uiPriority w:val="99"/>
    <w:tblPr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2" w:themeTint="96" w:val="DA9796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b/>
        <w:color w:themeColor="accent2" w:themeTint="96" w:val="DA9796"/>
      </w:rPr>
    </w:tblStylePr>
    <w:tblStylePr w:type="firstCol">
      <w:rPr>
        <w:b/>
        <w:color w:themeColor="accent2" w:themeTint="96" w:val="DA9796"/>
      </w:rPr>
    </w:tblStylePr>
    <w:tblStylePr w:type="lastCol">
      <w:rPr>
        <w:b/>
        <w:color w:themeColor="accent2" w:themeTint="96" w:val="DA9796"/>
      </w:rPr>
    </w:tblStylePr>
    <w:tblStylePr w:type="band1Vert">
      <w:tblPr/>
      <w:tcPr>
        <w:shd w:color="auto" w:fill="F2DCDC" w:themeFill="accent2" w:themeFillTint="32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F2DCDC" w:themeFill="accent2" w:themeFillTint="32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GridTable6Colorful-Accent31" w:type="table">
    <w:name w:val="Grid Table 6 Colorful - Accent 31"/>
    <w:uiPriority w:val="99"/>
    <w:tblPr>
      <w:tblBorders>
        <w:top w:color="9ABB59" w:space="0" w:sz="4" w:themeColor="accent3" w:themeTint="FE" w:val="single"/>
        <w:left w:color="9ABB59" w:space="0" w:sz="4" w:themeColor="accent3" w:themeTint="FE" w:val="single"/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3" w:val="9BBB59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b/>
        <w:color w:themeColor="accent3" w:val="9BBB59"/>
      </w:rPr>
    </w:tblStylePr>
    <w:tblStylePr w:type="firstCol">
      <w:rPr>
        <w:b/>
        <w:color w:themeColor="accent3" w:val="9BBB59"/>
      </w:rPr>
    </w:tblStylePr>
    <w:tblStylePr w:type="lastCol">
      <w:rPr>
        <w:b/>
        <w:color w:themeColor="accent3" w:val="9BBB59"/>
      </w:rPr>
    </w:tblStylePr>
    <w:tblStylePr w:type="band1Vert">
      <w:tblPr/>
      <w:tcPr>
        <w:shd w:color="auto" w:fill="EAF1DC" w:themeFill="accent3" w:themeFillTint="34" w:val="clear"/>
      </w:tcPr>
    </w:tblStylePr>
    <w:tblStylePr w:type="band1Horz">
      <w:rPr>
        <w:color w:themeColor="accent3" w:val="9BBB59"/>
        <w:sz w:val="22"/>
      </w:rPr>
      <w:tblPr/>
      <w:tcPr>
        <w:shd w:color="auto" w:fill="EAF1DC" w:themeFill="accent3" w:themeFillTint="34" w:val="clear"/>
      </w:tcPr>
    </w:tblStylePr>
    <w:tblStylePr w:type="band2Horz">
      <w:rPr>
        <w:color w:themeColor="accent3" w:val="9BBB59"/>
        <w:sz w:val="22"/>
      </w:rPr>
    </w:tblStylePr>
  </w:style>
  <w:style w:customStyle="1" w:styleId="GridTable6Colorful-Accent41" w:type="table">
    <w:name w:val="Grid Table 6 Colorful - Accent 41"/>
    <w:uiPriority w:val="99"/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4" w:themeTint="99" w:val="B2A1C7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b/>
        <w:color w:themeColor="accent4" w:themeTint="99" w:val="B2A1C7"/>
      </w:rPr>
    </w:tblStylePr>
    <w:tblStylePr w:type="firstCol">
      <w:rPr>
        <w:b/>
        <w:color w:themeColor="accent4" w:themeTint="99" w:val="B2A1C7"/>
      </w:rPr>
    </w:tblStylePr>
    <w:tblStylePr w:type="lastCol">
      <w:rPr>
        <w:b/>
        <w:color w:themeColor="accent4" w:themeTint="99" w:val="B2A1C7"/>
      </w:rPr>
    </w:tblStylePr>
    <w:tblStylePr w:type="band1Vert">
      <w:tblPr/>
      <w:tcPr>
        <w:shd w:color="auto" w:fill="E5DFEC" w:themeFill="accent4" w:themeFillTint="34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E5DFEC" w:themeFill="accent4" w:themeFillTint="34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GridTable6Colorful-Accent51" w:type="table">
    <w:name w:val="Grid Table 6 Colorful - Accent 51"/>
    <w:uiPriority w:val="99"/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Shade="94" w:val="266678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b/>
        <w:color w:themeColor="accent5" w:themeShade="94" w:val="266678"/>
      </w:rPr>
    </w:tblStylePr>
    <w:tblStylePr w:type="firstCol">
      <w:rPr>
        <w:b/>
        <w:color w:themeColor="accent5" w:themeShade="94" w:val="266678"/>
      </w:rPr>
    </w:tblStylePr>
    <w:tblStylePr w:type="lastCol">
      <w:rPr>
        <w:b/>
        <w:color w:themeColor="accent5" w:themeShade="94" w:val="266678"/>
      </w:rPr>
    </w:tblStylePr>
    <w:tblStylePr w:type="band1Vert">
      <w:tblPr/>
      <w:tcPr>
        <w:shd w:color="auto" w:fill="DAEEF3" w:themeFill="accent5" w:themeFillTint="34" w:val="clear"/>
      </w:tcPr>
    </w:tblStylePr>
    <w:tblStylePr w:type="band1Horz">
      <w:rPr>
        <w:color w:themeColor="accent5" w:themeShade="94" w:val="266678"/>
        <w:sz w:val="22"/>
      </w:rPr>
      <w:tblPr/>
      <w:tcPr>
        <w:shd w:color="auto" w:fill="DAEEF3" w:themeFill="accent5" w:themeFillTint="34" w:val="clear"/>
      </w:tcPr>
    </w:tblStylePr>
    <w:tblStylePr w:type="band2Horz">
      <w:rPr>
        <w:color w:themeColor="accent5" w:themeShade="94" w:val="266678"/>
        <w:sz w:val="22"/>
      </w:rPr>
    </w:tblStylePr>
  </w:style>
  <w:style w:customStyle="1" w:styleId="GridTable6Colorful-Accent61" w:type="table">
    <w:name w:val="Grid Table 6 Colorful - Accent 61"/>
    <w:uiPriority w:val="99"/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Shade="94" w:val="266678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b/>
        <w:color w:themeColor="accent5" w:themeShade="94" w:val="266678"/>
      </w:rPr>
    </w:tblStylePr>
    <w:tblStylePr w:type="firstCol">
      <w:rPr>
        <w:b/>
        <w:color w:themeColor="accent5" w:themeShade="94" w:val="266678"/>
      </w:rPr>
    </w:tblStylePr>
    <w:tblStylePr w:type="lastCol">
      <w:rPr>
        <w:b/>
        <w:color w:themeColor="accent5" w:themeShade="94" w:val="266678"/>
      </w:rPr>
    </w:tblStylePr>
    <w:tblStylePr w:type="band1Vert">
      <w:tblPr/>
      <w:tcPr>
        <w:shd w:color="auto" w:fill="FDE9D8" w:themeFill="accent6" w:themeFillTint="34" w:val="clear"/>
      </w:tcPr>
    </w:tblStylePr>
    <w:tblStylePr w:type="band1Horz">
      <w:rPr>
        <w:color w:themeColor="accent5" w:themeShade="94" w:val="266678"/>
        <w:sz w:val="22"/>
      </w:rPr>
      <w:tblPr/>
      <w:tcPr>
        <w:shd w:color="auto" w:fill="FDE9D8" w:themeFill="accent6" w:themeFillTint="34" w:val="clear"/>
      </w:tcPr>
    </w:tblStylePr>
    <w:tblStylePr w:type="band2Horz">
      <w:rPr>
        <w:color w:themeColor="accent5" w:themeShade="94" w:val="266678"/>
        <w:sz w:val="22"/>
      </w:rPr>
    </w:tblStylePr>
  </w:style>
  <w:style w:customStyle="1" w:styleId="TableauGrille7Couleur1" w:type="table">
    <w:name w:val="Tableau Grille 7 Couleur1"/>
    <w:uiPriority w:val="99"/>
    <w:tblPr>
      <w:tblBorders>
        <w:bottom w:color="7F7F7F" w:space="0" w:sz="4" w:themeColor="text1" w:themeTint="80" w:val="single"/>
        <w:right w:color="7F7F7F" w:space="0" w:sz="4" w:themeColor="text1" w:themeTint="80" w:val="single"/>
        <w:insideH w:color="7F7F7F" w:space="0" w:sz="4" w:themeColor="text1" w:themeTint="80" w:val="single"/>
        <w:insideV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text1" w:themeTint="80" w:val="7F7F7F"/>
        <w:sz w:val="22"/>
      </w:rPr>
      <w:tblPr/>
      <w:tcPr>
        <w:tcBorders>
          <w:top w:val="nil"/>
          <w:left w:val="nil"/>
          <w:bottom w:color="000000" w:space="0" w:sz="4" w:themeColor="text1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text1" w:themeTint="80" w:val="7F7F7F"/>
        <w:sz w:val="22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text1" w:themeTint="80" w:val="7F7F7F"/>
        <w:sz w:val="22"/>
      </w:rPr>
      <w:tblPr/>
      <w:tcPr>
        <w:tcBorders>
          <w:top w:val="nil"/>
          <w:left w:val="nil"/>
          <w:bottom w:val="nil"/>
          <w:right w:color="000000" w:space="0" w:sz="4" w:themeColor="text1" w:val="single"/>
        </w:tcBorders>
        <w:shd w:color="auto" w:fill="FFFFFF" w:val="clear"/>
      </w:tcPr>
    </w:tblStylePr>
    <w:tblStylePr w:type="lastCol">
      <w:rPr>
        <w:i/>
        <w:color w:themeColor="text1" w:themeTint="80" w:val="7F7F7F"/>
        <w:sz w:val="22"/>
      </w:rPr>
      <w:tblPr/>
      <w:tcPr>
        <w:tcBorders>
          <w:top w:val="nil"/>
          <w:left w:color="000000" w:space="0" w:sz="4" w:themeColor="tex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2F2F2" w:themeFill="text1" w:themeFillTint="0D" w:val="clear"/>
      </w:tcPr>
    </w:tblStylePr>
    <w:tblStylePr w:type="band1Horz">
      <w:rPr>
        <w:color w:themeColor="text1" w:themeTint="80" w:val="7F7F7F"/>
        <w:sz w:val="22"/>
      </w:rPr>
      <w:tblPr/>
      <w:tcPr>
        <w:shd w:color="auto" w:fill="F2F2F2" w:themeFill="text1" w:themeFillTint="0D" w:val="clear"/>
      </w:tcPr>
    </w:tblStylePr>
    <w:tblStylePr w:type="band2Horz">
      <w:rPr>
        <w:color w:themeColor="text1" w:themeTint="80" w:val="7F7F7F"/>
        <w:sz w:val="22"/>
      </w:rPr>
    </w:tblStylePr>
  </w:style>
  <w:style w:customStyle="1" w:styleId="GridTable7Colorful-Accent11" w:type="table">
    <w:name w:val="Grid Table 7 Colorful - Accent 11"/>
    <w:uiPriority w:val="99"/>
    <w:tblPr>
      <w:tblBorders>
        <w:bottom w:color="A6BFDD" w:space="0" w:sz="4" w:themeColor="accent1" w:themeTint="80" w:val="single"/>
        <w:right w:color="A6BFDD" w:space="0" w:sz="4" w:themeColor="accent1" w:themeTint="80" w:val="single"/>
        <w:insideH w:color="A6BFDD" w:space="0" w:sz="4" w:themeColor="accent1" w:themeTint="80" w:val="single"/>
        <w:insideV w:color="A6BFDD" w:space="0" w:sz="4" w:themeColor="accen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1" w:themeTint="80" w:val="A6BFDD"/>
        <w:sz w:val="22"/>
      </w:rPr>
      <w:tblPr/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1" w:themeTint="80" w:val="A6BFDD"/>
        <w:sz w:val="22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1" w:themeTint="80" w:val="A6BFDD"/>
        <w:sz w:val="22"/>
      </w:rPr>
      <w:tblPr/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auto" w:fill="FFFFFF" w:val="clear"/>
      </w:tcPr>
    </w:tblStylePr>
    <w:tblStylePr w:type="lastCol">
      <w:rPr>
        <w:i/>
        <w:color w:themeColor="accent1" w:themeTint="80" w:val="A6BFDD"/>
        <w:sz w:val="22"/>
      </w:rPr>
      <w:tblPr/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AE5F1" w:themeFill="accent1" w:themeFillTint="34" w:val="clear"/>
      </w:tcPr>
    </w:tblStylePr>
    <w:tblStylePr w:type="band1Horz">
      <w:rPr>
        <w:color w:themeColor="accent1" w:themeTint="80" w:val="A6BFDD"/>
        <w:sz w:val="22"/>
      </w:rPr>
      <w:tblPr/>
      <w:tcPr>
        <w:shd w:color="auto" w:fill="DAE5F1" w:themeFill="accent1" w:themeFillTint="34" w:val="clear"/>
      </w:tcPr>
    </w:tblStylePr>
    <w:tblStylePr w:type="band2Horz">
      <w:rPr>
        <w:color w:themeColor="accent1" w:themeTint="80" w:val="A6BFDD"/>
        <w:sz w:val="22"/>
      </w:rPr>
    </w:tblStylePr>
  </w:style>
  <w:style w:customStyle="1" w:styleId="GridTable7Colorful-Accent21" w:type="table">
    <w:name w:val="Grid Table 7 Colorful - Accent 21"/>
    <w:uiPriority w:val="99"/>
    <w:tblPr>
      <w:tblBorders>
        <w:bottom w:color="D99695" w:space="0" w:sz="4" w:themeColor="accent2" w:themeTint="97" w:val="single"/>
        <w:right w:color="D99695" w:space="0" w:sz="4" w:themeColor="accent2" w:themeTint="97" w:val="single"/>
        <w:insideH w:color="D99695" w:space="0" w:sz="4" w:themeColor="accent2" w:themeTint="97" w:val="single"/>
        <w:insideV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2" w:themeTint="96" w:val="DA9796"/>
        <w:sz w:val="22"/>
      </w:rPr>
      <w:tblPr/>
      <w:tcPr>
        <w:tcBorders>
          <w:top w:val="nil"/>
          <w:left w:val="nil"/>
          <w:bottom w:color="C0504D" w:space="0" w:sz="4" w:themeColor="accent2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2" w:themeTint="96" w:val="DA9796"/>
        <w:sz w:val="22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2" w:themeTint="96" w:val="DA9796"/>
        <w:sz w:val="22"/>
      </w:rPr>
      <w:tblPr/>
      <w:tcPr>
        <w:tcBorders>
          <w:top w:val="nil"/>
          <w:left w:val="nil"/>
          <w:bottom w:val="nil"/>
          <w:right w:color="C0504D" w:space="0" w:sz="4" w:themeColor="accent2" w:val="single"/>
        </w:tcBorders>
        <w:shd w:color="auto" w:fill="FFFFFF" w:val="clear"/>
      </w:tcPr>
    </w:tblStylePr>
    <w:tblStylePr w:type="lastCol">
      <w:rPr>
        <w:i/>
        <w:color w:themeColor="accent2" w:themeTint="96" w:val="DA9796"/>
        <w:sz w:val="22"/>
      </w:rPr>
      <w:tblPr/>
      <w:tcPr>
        <w:tcBorders>
          <w:top w:val="nil"/>
          <w:left w:color="C0504D" w:space="0" w:sz="4" w:themeColor="accent2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2DCDC" w:themeFill="accent2" w:themeFillTint="32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F2DCDC" w:themeFill="accent2" w:themeFillTint="32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GridTable7Colorful-Accent31" w:type="table">
    <w:name w:val="Grid Table 7 Colorful - Accent 31"/>
    <w:uiPriority w:val="99"/>
    <w:tblPr>
      <w:tblBorders>
        <w:bottom w:color="9ABB59" w:space="0" w:sz="4" w:themeColor="accent3" w:themeTint="FE" w:val="single"/>
        <w:right w:color="9ABB59" w:space="0" w:sz="4" w:themeColor="accent3" w:themeTint="FE" w:val="single"/>
        <w:insideH w:color="9ABB59" w:space="0" w:sz="4" w:themeColor="accent3" w:themeTint="FE" w:val="single"/>
        <w:insideV w:color="9ABB59" w:space="0" w:sz="4" w:themeColor="accent3" w:themeTint="FE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3" w:val="9BBB59"/>
        <w:sz w:val="22"/>
      </w:rPr>
      <w:tblPr/>
      <w:tcPr>
        <w:tcBorders>
          <w:top w:val="nil"/>
          <w:left w:val="nil"/>
          <w:bottom w:color="9BBB59" w:space="0" w:sz="4" w:themeColor="accent3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3" w:val="9BBB59"/>
        <w:sz w:val="22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3" w:val="9BBB59"/>
        <w:sz w:val="22"/>
      </w:rPr>
      <w:tblPr/>
      <w:tcPr>
        <w:tcBorders>
          <w:top w:val="nil"/>
          <w:left w:val="nil"/>
          <w:bottom w:val="nil"/>
          <w:right w:color="9BBB59" w:space="0" w:sz="4" w:themeColor="accent3" w:val="single"/>
        </w:tcBorders>
        <w:shd w:color="auto" w:fill="FFFFFF" w:val="clear"/>
      </w:tcPr>
    </w:tblStylePr>
    <w:tblStylePr w:type="lastCol">
      <w:rPr>
        <w:i/>
        <w:color w:themeColor="accent3" w:val="9BBB59"/>
        <w:sz w:val="22"/>
      </w:rPr>
      <w:tblPr/>
      <w:tcPr>
        <w:tcBorders>
          <w:top w:val="nil"/>
          <w:left w:color="9BBB59" w:space="0" w:sz="4" w:themeColor="accent3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AF1DC" w:themeFill="accent3" w:themeFillTint="34" w:val="clear"/>
      </w:tcPr>
    </w:tblStylePr>
    <w:tblStylePr w:type="band1Horz">
      <w:rPr>
        <w:color w:themeColor="accent3" w:val="9BBB59"/>
        <w:sz w:val="22"/>
      </w:rPr>
      <w:tblPr/>
      <w:tcPr>
        <w:shd w:color="auto" w:fill="EAF1DC" w:themeFill="accent3" w:themeFillTint="34" w:val="clear"/>
      </w:tcPr>
    </w:tblStylePr>
    <w:tblStylePr w:type="band2Horz">
      <w:rPr>
        <w:color w:themeColor="accent3" w:val="9BBB59"/>
        <w:sz w:val="22"/>
      </w:rPr>
    </w:tblStylePr>
  </w:style>
  <w:style w:customStyle="1" w:styleId="GridTable7Colorful-Accent41" w:type="table">
    <w:name w:val="Grid Table 7 Colorful - Accent 41"/>
    <w:uiPriority w:val="99"/>
    <w:tblPr>
      <w:tblBorders>
        <w:bottom w:color="B2A1C6" w:space="0" w:sz="4" w:themeColor="accent4" w:themeTint="9A" w:val="single"/>
        <w:right w:color="B2A1C6" w:space="0" w:sz="4" w:themeColor="accent4" w:themeTint="9A" w:val="single"/>
        <w:insideH w:color="B2A1C6" w:space="0" w:sz="4" w:themeColor="accent4" w:themeTint="9A" w:val="single"/>
        <w:insideV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4" w:themeTint="99" w:val="B2A1C7"/>
        <w:sz w:val="22"/>
      </w:rPr>
      <w:tblPr/>
      <w:tcPr>
        <w:tcBorders>
          <w:top w:val="nil"/>
          <w:left w:val="nil"/>
          <w:bottom w:color="8064A2" w:space="0" w:sz="4" w:themeColor="accent4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4" w:themeTint="99" w:val="B2A1C7"/>
        <w:sz w:val="22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4" w:themeTint="99" w:val="B2A1C7"/>
        <w:sz w:val="22"/>
      </w:rPr>
      <w:tblPr/>
      <w:tcPr>
        <w:tcBorders>
          <w:top w:val="nil"/>
          <w:left w:val="nil"/>
          <w:bottom w:val="nil"/>
          <w:right w:color="8064A2" w:space="0" w:sz="4" w:themeColor="accent4" w:val="single"/>
        </w:tcBorders>
        <w:shd w:color="auto" w:fill="FFFFFF" w:val="clear"/>
      </w:tcPr>
    </w:tblStylePr>
    <w:tblStylePr w:type="lastCol">
      <w:rPr>
        <w:i/>
        <w:color w:themeColor="accent4" w:themeTint="99" w:val="B2A1C7"/>
        <w:sz w:val="22"/>
      </w:rPr>
      <w:tblPr/>
      <w:tcPr>
        <w:tcBorders>
          <w:top w:val="nil"/>
          <w:left w:color="8064A2" w:space="0" w:sz="4" w:themeColor="accent4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5DFEC" w:themeFill="accent4" w:themeFillTint="34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E5DFEC" w:themeFill="accent4" w:themeFillTint="34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GridTable7Colorful-Accent51" w:type="table">
    <w:name w:val="Grid Table 7 Colorful - Accent 51"/>
    <w:uiPriority w:val="99"/>
    <w:tblPr>
      <w:tblBorders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  <w:insideV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Shade="94" w:val="266678"/>
        <w:sz w:val="22"/>
      </w:rPr>
      <w:tblPr/>
      <w:tcPr>
        <w:tcBorders>
          <w:top w:val="nil"/>
          <w:left w:val="nil"/>
          <w:bottom w:color="4BACC6" w:space="0" w:sz="4" w:themeColor="accent5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5" w:themeShade="94" w:val="266678"/>
        <w:sz w:val="22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5" w:themeShade="94" w:val="266678"/>
        <w:sz w:val="22"/>
      </w:rPr>
      <w:tblPr/>
      <w:tcPr>
        <w:tcBorders>
          <w:top w:val="nil"/>
          <w:left w:val="nil"/>
          <w:bottom w:val="nil"/>
          <w:right w:color="4BACC6" w:space="0" w:sz="4" w:themeColor="accent5" w:val="single"/>
        </w:tcBorders>
        <w:shd w:color="auto" w:fill="FFFFFF" w:val="clear"/>
      </w:tcPr>
    </w:tblStylePr>
    <w:tblStylePr w:type="lastCol">
      <w:rPr>
        <w:i/>
        <w:color w:themeColor="accent5" w:themeShade="94" w:val="266678"/>
        <w:sz w:val="22"/>
      </w:rPr>
      <w:tblPr/>
      <w:tcPr>
        <w:tcBorders>
          <w:top w:val="nil"/>
          <w:left w:color="4BACC6" w:space="0" w:sz="4" w:themeColor="accent5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AEEF3" w:themeFill="accent5" w:themeFillTint="34" w:val="clear"/>
      </w:tcPr>
    </w:tblStylePr>
    <w:tblStylePr w:type="band1Horz">
      <w:rPr>
        <w:color w:themeColor="accent5" w:themeShade="94" w:val="266678"/>
        <w:sz w:val="22"/>
      </w:rPr>
      <w:tblPr/>
      <w:tcPr>
        <w:shd w:color="auto" w:fill="DAEEF3" w:themeFill="accent5" w:themeFillTint="34" w:val="clear"/>
      </w:tcPr>
    </w:tblStylePr>
    <w:tblStylePr w:type="band2Horz">
      <w:rPr>
        <w:color w:themeColor="accent5" w:themeShade="94" w:val="266678"/>
        <w:sz w:val="22"/>
      </w:rPr>
    </w:tblStylePr>
  </w:style>
  <w:style w:customStyle="1" w:styleId="GridTable7Colorful-Accent61" w:type="table">
    <w:name w:val="Grid Table 7 Colorful - Accent 61"/>
    <w:uiPriority w:val="99"/>
    <w:tblPr>
      <w:tblBorders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  <w:insideV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6" w:themeShade="94" w:val="B05307"/>
        <w:sz w:val="22"/>
      </w:rPr>
      <w:tblPr/>
      <w:tcPr>
        <w:tcBorders>
          <w:top w:val="nil"/>
          <w:left w:val="nil"/>
          <w:bottom w:color="F79646" w:space="0" w:sz="4" w:themeColor="accent6" w:val="single"/>
          <w:right w:val="nil"/>
        </w:tcBorders>
        <w:shd w:color="auto" w:fill="FFFFFF" w:themeFill="light1" w:val="clear"/>
      </w:tcPr>
    </w:tblStylePr>
    <w:tblStylePr w:type="lastRow">
      <w:rPr>
        <w:b/>
        <w:color w:themeColor="accent6" w:themeShade="94" w:val="B05307"/>
        <w:sz w:val="22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6" w:themeShade="94" w:val="B05307"/>
        <w:sz w:val="22"/>
      </w:rPr>
      <w:tblPr/>
      <w:tcPr>
        <w:tcBorders>
          <w:top w:val="nil"/>
          <w:left w:val="nil"/>
          <w:bottom w:val="nil"/>
          <w:right w:color="F79646" w:space="0" w:sz="4" w:themeColor="accent6" w:val="single"/>
        </w:tcBorders>
        <w:shd w:color="auto" w:fill="FFFFFF" w:val="clear"/>
      </w:tcPr>
    </w:tblStylePr>
    <w:tblStylePr w:type="lastCol">
      <w:rPr>
        <w:i/>
        <w:color w:themeColor="accent6" w:themeShade="94" w:val="B05307"/>
        <w:sz w:val="22"/>
      </w:rPr>
      <w:tblPr/>
      <w:tcPr>
        <w:tcBorders>
          <w:top w:val="nil"/>
          <w:left w:color="F79646" w:space="0" w:sz="4" w:themeColor="accent6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DE9D8" w:themeFill="accent6" w:themeFillTint="34" w:val="clear"/>
      </w:tcPr>
    </w:tblStylePr>
    <w:tblStylePr w:type="band1Horz">
      <w:rPr>
        <w:color w:themeColor="accent6" w:themeShade="94" w:val="B05307"/>
        <w:sz w:val="22"/>
      </w:rPr>
      <w:tblPr/>
      <w:tcPr>
        <w:shd w:color="auto" w:fill="FDE9D8" w:themeFill="accent6" w:themeFillTint="34" w:val="clear"/>
      </w:tcPr>
    </w:tblStylePr>
    <w:tblStylePr w:type="band2Horz">
      <w:rPr>
        <w:color w:themeColor="accent6" w:themeShade="94" w:val="B05307"/>
        <w:sz w:val="22"/>
      </w:rPr>
    </w:tblStylePr>
  </w:style>
  <w:style w:customStyle="1" w:styleId="TableauListe1Clair1" w:type="table">
    <w:name w:val="Tableau Liste 1 Clair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BFBFBF" w:themeFill="text1" w:themeFillTint="40" w:val="clear"/>
      </w:tcPr>
    </w:tblStylePr>
    <w:tblStylePr w:type="band1Horz">
      <w:tblPr/>
      <w:tcPr>
        <w:shd w:color="auto" w:fill="BFBFBF" w:themeFill="text1" w:themeFillTint="40" w:val="clear"/>
      </w:tcPr>
    </w:tblStylePr>
  </w:style>
  <w:style w:customStyle="1" w:styleId="ListTable1Light-Accent11" w:type="table">
    <w:name w:val="List Table 1 Light - Accent 1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D2DFEE" w:themeFill="accent1" w:themeFillTint="40" w:val="clear"/>
      </w:tcPr>
    </w:tblStylePr>
    <w:tblStylePr w:type="band1Horz">
      <w:tblPr/>
      <w:tcPr>
        <w:shd w:color="auto" w:fill="D2DFEE" w:themeFill="accent1" w:themeFillTint="40" w:val="clear"/>
      </w:tcPr>
    </w:tblStylePr>
  </w:style>
  <w:style w:customStyle="1" w:styleId="ListTable1Light-Accent21" w:type="table">
    <w:name w:val="List Table 1 Light - Accent 2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EFD2D2" w:themeFill="accent2" w:themeFillTint="40" w:val="clear"/>
      </w:tcPr>
    </w:tblStylePr>
    <w:tblStylePr w:type="band1Horz">
      <w:tblPr/>
      <w:tcPr>
        <w:shd w:color="auto" w:fill="EFD2D2" w:themeFill="accent2" w:themeFillTint="40" w:val="clear"/>
      </w:tcPr>
    </w:tblStylePr>
  </w:style>
  <w:style w:customStyle="1" w:styleId="ListTable1Light-Accent31" w:type="table">
    <w:name w:val="List Table 1 Light - Accent 3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E5EED5" w:themeFill="accent3" w:themeFillTint="40" w:val="clear"/>
      </w:tcPr>
    </w:tblStylePr>
    <w:tblStylePr w:type="band1Horz">
      <w:tblPr/>
      <w:tcPr>
        <w:shd w:color="auto" w:fill="E5EED5" w:themeFill="accent3" w:themeFillTint="40" w:val="clear"/>
      </w:tcPr>
    </w:tblStylePr>
  </w:style>
  <w:style w:customStyle="1" w:styleId="ListTable1Light-Accent41" w:type="table">
    <w:name w:val="List Table 1 Light - Accent 4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DFD8E7" w:themeFill="accent4" w:themeFillTint="40" w:val="clear"/>
      </w:tcPr>
    </w:tblStylePr>
    <w:tblStylePr w:type="band1Horz">
      <w:tblPr/>
      <w:tcPr>
        <w:shd w:color="auto" w:fill="DFD8E7" w:themeFill="accent4" w:themeFillTint="40" w:val="clear"/>
      </w:tcPr>
    </w:tblStylePr>
  </w:style>
  <w:style w:customStyle="1" w:styleId="ListTable1Light-Accent51" w:type="table">
    <w:name w:val="List Table 1 Light - Accent 5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D1EAF0" w:themeFill="accent5" w:themeFillTint="40" w:val="clear"/>
      </w:tcPr>
    </w:tblStylePr>
    <w:tblStylePr w:type="band1Horz">
      <w:tblPr/>
      <w:tcPr>
        <w:shd w:color="auto" w:fill="D1EAF0" w:themeFill="accent5" w:themeFillTint="40" w:val="clear"/>
      </w:tcPr>
    </w:tblStylePr>
  </w:style>
  <w:style w:customStyle="1" w:styleId="ListTable1Light-Accent61" w:type="table">
    <w:name w:val="List Table 1 Light - Accent 61"/>
    <w:uiPriority w:val="99"/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color="auto" w:fill="FDE4D0" w:themeFill="accent6" w:themeFillTint="40" w:val="clear"/>
      </w:tcPr>
    </w:tblStylePr>
    <w:tblStylePr w:type="band1Horz">
      <w:tblPr/>
      <w:tcPr>
        <w:shd w:color="auto" w:fill="FDE4D0" w:themeFill="accent6" w:themeFillTint="40" w:val="clear"/>
      </w:tcPr>
    </w:tblStylePr>
  </w:style>
  <w:style w:customStyle="1" w:styleId="TableauListe21" w:type="table">
    <w:name w:val="Tableau Liste 21"/>
    <w:uiPriority w:val="99"/>
    <w:tblPr>
      <w:tblBorders>
        <w:top w:color="6F6F6F" w:space="0" w:sz="4" w:themeColor="text1" w:themeTint="90" w:val="single"/>
        <w:bottom w:color="6F6F6F" w:space="0" w:sz="4" w:themeColor="text1" w:themeTint="90" w:val="single"/>
        <w:insideH w:color="6F6F6F" w:space="0" w:sz="4" w:themeColor="tex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000000" w:space="0" w:sz="4" w:themeColor="text1" w:val="single"/>
          <w:left w:val="nil"/>
          <w:bottom w:color="000000" w:space="0" w:sz="4" w:themeColor="text1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000000" w:space="0" w:sz="4" w:themeColor="text1" w:val="single"/>
          <w:left w:val="nil"/>
          <w:bottom w:color="000000" w:space="0" w:sz="4" w:themeColor="text1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BFBFBF" w:themeFill="text1" w:themeFillTint="40" w:val="clear"/>
      </w:tcPr>
    </w:tblStylePr>
    <w:tblStylePr w:type="band1Horz">
      <w:rPr>
        <w:color w:val="404040"/>
        <w:sz w:val="22"/>
      </w:rPr>
      <w:tblPr/>
      <w:tcPr>
        <w:shd w:color="auto" w:fill="BFBFBF" w:themeFill="text1" w:themeFillTint="40" w:val="clear"/>
      </w:tcPr>
    </w:tblStylePr>
  </w:style>
  <w:style w:customStyle="1" w:styleId="ListTable2-Accent11" w:type="table">
    <w:name w:val="List Table 2 - Accent 11"/>
    <w:uiPriority w:val="99"/>
    <w:tblPr>
      <w:tblBorders>
        <w:top w:color="9BB7D9" w:space="0" w:sz="4" w:themeColor="accent1" w:themeTint="90" w:val="single"/>
        <w:bottom w:color="9BB7D9" w:space="0" w:sz="4" w:themeColor="accent1" w:themeTint="90" w:val="single"/>
        <w:insideH w:color="9BB7D9" w:space="0" w:sz="4" w:themeColor="accen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4F81BD" w:space="0" w:sz="4" w:themeColor="accent1" w:val="single"/>
          <w:left w:val="nil"/>
          <w:bottom w:color="4F81BD" w:space="0" w:sz="4" w:themeColor="accent1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4F81BD" w:space="0" w:sz="4" w:themeColor="accent1" w:val="single"/>
          <w:left w:val="nil"/>
          <w:bottom w:color="4F81BD" w:space="0" w:sz="4" w:themeColor="accent1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D2DFEE" w:themeFill="accent1" w:themeFillTint="40" w:val="clear"/>
      </w:tcPr>
    </w:tblStylePr>
    <w:tblStylePr w:type="band1Horz">
      <w:rPr>
        <w:color w:val="404040"/>
        <w:sz w:val="22"/>
      </w:rPr>
      <w:tblPr/>
      <w:tcPr>
        <w:shd w:color="auto" w:fill="D2DFEE" w:themeFill="accent1" w:themeFillTint="40" w:val="clear"/>
      </w:tcPr>
    </w:tblStylePr>
  </w:style>
  <w:style w:customStyle="1" w:styleId="ListTable2-Accent21" w:type="table">
    <w:name w:val="List Table 2 - Accent 21"/>
    <w:uiPriority w:val="99"/>
    <w:tblPr>
      <w:tblBorders>
        <w:top w:color="DB9B9A" w:space="0" w:sz="4" w:themeColor="accent2" w:themeTint="90" w:val="single"/>
        <w:bottom w:color="DB9B9A" w:space="0" w:sz="4" w:themeColor="accent2" w:themeTint="90" w:val="single"/>
        <w:insideH w:color="DB9B9A" w:space="0" w:sz="4" w:themeColor="accent2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C0504D" w:space="0" w:sz="4" w:themeColor="accent2" w:val="single"/>
          <w:left w:val="nil"/>
          <w:bottom w:color="C0504D" w:space="0" w:sz="4" w:themeColor="accent2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C0504D" w:space="0" w:sz="4" w:themeColor="accent2" w:val="single"/>
          <w:left w:val="nil"/>
          <w:bottom w:color="C0504D" w:space="0" w:sz="4" w:themeColor="accent2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EFD2D2" w:themeFill="accent2" w:themeFillTint="40" w:val="clear"/>
      </w:tcPr>
    </w:tblStylePr>
    <w:tblStylePr w:type="band1Horz">
      <w:rPr>
        <w:color w:val="404040"/>
        <w:sz w:val="22"/>
      </w:rPr>
      <w:tblPr/>
      <w:tcPr>
        <w:shd w:color="auto" w:fill="EFD2D2" w:themeFill="accent2" w:themeFillTint="40" w:val="clear"/>
      </w:tcPr>
    </w:tblStylePr>
  </w:style>
  <w:style w:customStyle="1" w:styleId="ListTable2-Accent31" w:type="table">
    <w:name w:val="List Table 2 - Accent 31"/>
    <w:uiPriority w:val="99"/>
    <w:tblPr>
      <w:tblBorders>
        <w:top w:color="C6D8A1" w:space="0" w:sz="4" w:themeColor="accent3" w:themeTint="90" w:val="single"/>
        <w:bottom w:color="C6D8A1" w:space="0" w:sz="4" w:themeColor="accent3" w:themeTint="90" w:val="single"/>
        <w:insideH w:color="C6D8A1" w:space="0" w:sz="4" w:themeColor="accent3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9BBB59" w:space="0" w:sz="4" w:themeColor="accent3" w:val="single"/>
          <w:left w:val="nil"/>
          <w:bottom w:color="9BBB59" w:space="0" w:sz="4" w:themeColor="accent3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9BBB59" w:space="0" w:sz="4" w:themeColor="accent3" w:val="single"/>
          <w:left w:val="nil"/>
          <w:bottom w:color="9BBB59" w:space="0" w:sz="4" w:themeColor="accent3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E5EED5" w:themeFill="accent3" w:themeFillTint="40" w:val="clear"/>
      </w:tcPr>
    </w:tblStylePr>
    <w:tblStylePr w:type="band1Horz">
      <w:rPr>
        <w:color w:val="404040"/>
        <w:sz w:val="22"/>
      </w:rPr>
      <w:tblPr/>
      <w:tcPr>
        <w:shd w:color="auto" w:fill="E5EED5" w:themeFill="accent3" w:themeFillTint="40" w:val="clear"/>
      </w:tcPr>
    </w:tblStylePr>
  </w:style>
  <w:style w:customStyle="1" w:styleId="ListTable2-Accent41" w:type="table">
    <w:name w:val="List Table 2 - Accent 41"/>
    <w:uiPriority w:val="99"/>
    <w:tblPr>
      <w:tblBorders>
        <w:top w:color="B7A7CA" w:space="0" w:sz="4" w:themeColor="accent4" w:themeTint="90" w:val="single"/>
        <w:bottom w:color="B7A7CA" w:space="0" w:sz="4" w:themeColor="accent4" w:themeTint="90" w:val="single"/>
        <w:insideH w:color="B7A7CA" w:space="0" w:sz="4" w:themeColor="accent4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8064A2" w:space="0" w:sz="4" w:themeColor="accent4" w:val="single"/>
          <w:left w:val="nil"/>
          <w:bottom w:color="8064A2" w:space="0" w:sz="4" w:themeColor="accent4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8064A2" w:space="0" w:sz="4" w:themeColor="accent4" w:val="single"/>
          <w:left w:val="nil"/>
          <w:bottom w:color="8064A2" w:space="0" w:sz="4" w:themeColor="accent4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DFD8E7" w:themeFill="accent4" w:themeFillTint="40" w:val="clear"/>
      </w:tcPr>
    </w:tblStylePr>
    <w:tblStylePr w:type="band1Horz">
      <w:rPr>
        <w:color w:val="404040"/>
        <w:sz w:val="22"/>
      </w:rPr>
      <w:tblPr/>
      <w:tcPr>
        <w:shd w:color="auto" w:fill="DFD8E7" w:themeFill="accent4" w:themeFillTint="40" w:val="clear"/>
      </w:tcPr>
    </w:tblStylePr>
  </w:style>
  <w:style w:customStyle="1" w:styleId="ListTable2-Accent51" w:type="table">
    <w:name w:val="List Table 2 - Accent 51"/>
    <w:uiPriority w:val="99"/>
    <w:tblPr>
      <w:tblBorders>
        <w:top w:color="99D0DE" w:space="0" w:sz="4" w:themeColor="accent5" w:themeTint="90" w:val="single"/>
        <w:bottom w:color="99D0DE" w:space="0" w:sz="4" w:themeColor="accent5" w:themeTint="90" w:val="single"/>
        <w:insideH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4BACC6" w:space="0" w:sz="4" w:themeColor="accent5" w:val="single"/>
          <w:left w:val="nil"/>
          <w:bottom w:color="4BACC6" w:space="0" w:sz="4" w:themeColor="accent5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4BACC6" w:space="0" w:sz="4" w:themeColor="accent5" w:val="single"/>
          <w:left w:val="nil"/>
          <w:bottom w:color="4BACC6" w:space="0" w:sz="4" w:themeColor="accent5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D1EAF0" w:themeFill="accent5" w:themeFillTint="40" w:val="clear"/>
      </w:tcPr>
    </w:tblStylePr>
    <w:tblStylePr w:type="band1Horz">
      <w:rPr>
        <w:color w:val="404040"/>
        <w:sz w:val="22"/>
      </w:rPr>
      <w:tblPr/>
      <w:tcPr>
        <w:shd w:color="auto" w:fill="D1EAF0" w:themeFill="accent5" w:themeFillTint="40" w:val="clear"/>
      </w:tcPr>
    </w:tblStylePr>
  </w:style>
  <w:style w:customStyle="1" w:styleId="ListTable2-Accent61" w:type="table">
    <w:name w:val="List Table 2 - Accent 61"/>
    <w:uiPriority w:val="99"/>
    <w:tblPr>
      <w:tblBorders>
        <w:top w:color="FAC396" w:space="0" w:sz="4" w:themeColor="accent6" w:themeTint="90" w:val="single"/>
        <w:bottom w:color="FAC396" w:space="0" w:sz="4" w:themeColor="accent6" w:themeTint="90" w:val="single"/>
        <w:insideH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404040"/>
        <w:sz w:val="22"/>
      </w:rPr>
      <w:tblPr/>
      <w:tcPr>
        <w:tcBorders>
          <w:top w:color="F79646" w:space="0" w:sz="4" w:themeColor="accent6" w:val="single"/>
          <w:left w:val="nil"/>
          <w:bottom w:color="F79646" w:space="0" w:sz="4" w:themeColor="accent6" w:val="single"/>
          <w:right w:val="nil"/>
        </w:tcBorders>
      </w:tcPr>
    </w:tblStylePr>
    <w:tblStylePr w:type="lastRow">
      <w:rPr>
        <w:b/>
        <w:color w:val="404040"/>
        <w:sz w:val="22"/>
      </w:rPr>
      <w:tblPr/>
      <w:tcPr>
        <w:tcBorders>
          <w:top w:color="F79646" w:space="0" w:sz="4" w:themeColor="accent6" w:val="single"/>
          <w:left w:val="nil"/>
          <w:bottom w:color="F79646" w:space="0" w:sz="4" w:themeColor="accent6" w:val="single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color="auto" w:fill="FDE4D0" w:themeFill="accent6" w:themeFillTint="40" w:val="clear"/>
      </w:tcPr>
    </w:tblStylePr>
    <w:tblStylePr w:type="band1Horz">
      <w:rPr>
        <w:color w:val="404040"/>
        <w:sz w:val="22"/>
      </w:rPr>
      <w:tblPr/>
      <w:tcPr>
        <w:shd w:color="auto" w:fill="FDE4D0" w:themeFill="accent6" w:themeFillTint="40" w:val="clear"/>
      </w:tcPr>
    </w:tblStylePr>
  </w:style>
  <w:style w:customStyle="1" w:styleId="TableauListe31" w:type="table">
    <w:name w:val="Tableau Liste 31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</w:style>
  <w:style w:customStyle="1" w:styleId="ListTable3-Accent11" w:type="table">
    <w:name w:val="List Table 3 - Accent 11"/>
    <w:uiPriority w:val="99"/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F81BD" w:space="0" w:sz="4" w:themeColor="accent1" w:val="single"/>
          <w:bottom w:color="4F81BD" w:space="0" w:sz="4" w:themeColor="accent1" w:val="single"/>
        </w:tcBorders>
      </w:tcPr>
    </w:tblStylePr>
  </w:style>
  <w:style w:customStyle="1" w:styleId="ListTable3-Accent21" w:type="table">
    <w:name w:val="List Table 3 - Accent 21"/>
    <w:uiPriority w:val="99"/>
    <w:tblPr>
      <w:tblBorders>
        <w:top w:color="D99695" w:space="0" w:sz="4" w:themeColor="accent2" w:themeTint="97" w:val="single"/>
        <w:left w:color="D99695" w:space="0" w:sz="4" w:themeColor="accent2" w:themeTint="97" w:val="single"/>
        <w:bottom w:color="D99695" w:space="0" w:sz="4" w:themeColor="accent2" w:themeTint="97" w:val="single"/>
        <w:right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D99695" w:themeFill="accent2" w:themeFillTint="97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C0504D" w:space="0" w:sz="4" w:themeColor="accent2" w:val="single"/>
          <w:bottom w:color="C0504D" w:space="0" w:sz="4" w:themeColor="accent2" w:val="single"/>
        </w:tcBorders>
      </w:tcPr>
    </w:tblStylePr>
  </w:style>
  <w:style w:customStyle="1" w:styleId="ListTable3-Accent31" w:type="table">
    <w:name w:val="List Table 3 - Accent 31"/>
    <w:uiPriority w:val="99"/>
    <w:tblPr>
      <w:tblBorders>
        <w:top w:color="C3D69B" w:space="0" w:sz="4" w:themeColor="accent3" w:themeTint="98" w:val="single"/>
        <w:left w:color="C3D69B" w:space="0" w:sz="4" w:themeColor="accent3" w:themeTint="98" w:val="single"/>
        <w:bottom w:color="C3D69B" w:space="0" w:sz="4" w:themeColor="accent3" w:themeTint="98" w:val="single"/>
        <w:right w:color="C3D69B" w:space="0" w:sz="4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C3D69B" w:themeFill="accent3" w:themeFill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9BBB59" w:space="0" w:sz="4" w:themeColor="accent3" w:val="single"/>
          <w:bottom w:color="9BBB59" w:space="0" w:sz="4" w:themeColor="accent3" w:val="single"/>
        </w:tcBorders>
      </w:tcPr>
    </w:tblStylePr>
  </w:style>
  <w:style w:customStyle="1" w:styleId="ListTable3-Accent41" w:type="table">
    <w:name w:val="List Table 3 - Accent 41"/>
    <w:uiPriority w:val="99"/>
    <w:tblPr>
      <w:tblBorders>
        <w:top w:color="B2A1C6" w:space="0" w:sz="4" w:themeColor="accent4" w:themeTint="9A" w:val="single"/>
        <w:left w:color="B2A1C6" w:space="0" w:sz="4" w:themeColor="accent4" w:themeTint="9A" w:val="single"/>
        <w:bottom w:color="B2A1C6" w:space="0" w:sz="4" w:themeColor="accent4" w:themeTint="9A" w:val="single"/>
        <w:right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B2A1C6" w:themeFill="accent4" w:themeFill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8064A2" w:space="0" w:sz="4" w:themeColor="accent4" w:val="single"/>
          <w:bottom w:color="8064A2" w:space="0" w:sz="4" w:themeColor="accent4" w:val="single"/>
        </w:tcBorders>
      </w:tcPr>
    </w:tblStylePr>
  </w:style>
  <w:style w:customStyle="1" w:styleId="ListTable3-Accent51" w:type="table">
    <w:name w:val="List Table 3 - Accent 51"/>
    <w:uiPriority w:val="99"/>
    <w:tblPr>
      <w:tblBorders>
        <w:top w:color="92CCDC" w:space="0" w:sz="4" w:themeColor="accent5" w:themeTint="9A" w:val="single"/>
        <w:left w:color="92CCDC" w:space="0" w:sz="4" w:themeColor="accent5" w:themeTint="9A" w:val="single"/>
        <w:bottom w:color="92CCDC" w:space="0" w:sz="4" w:themeColor="accent5" w:themeTint="9A" w:val="single"/>
        <w:right w:color="92CCDC" w:space="0" w:sz="4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92CCDC" w:themeFill="accent5" w:themeFillTint="9A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BACC6" w:space="0" w:sz="4" w:themeColor="accent5" w:val="single"/>
          <w:bottom w:color="4BACC6" w:space="0" w:sz="4" w:themeColor="accent5" w:val="single"/>
        </w:tcBorders>
      </w:tcPr>
    </w:tblStylePr>
  </w:style>
  <w:style w:customStyle="1" w:styleId="ListTable3-Accent61" w:type="table">
    <w:name w:val="List Table 3 - Accent 61"/>
    <w:uiPriority w:val="99"/>
    <w:tblPr>
      <w:tblBorders>
        <w:top w:color="FAC090" w:space="0" w:sz="4" w:themeColor="accent6" w:themeTint="98" w:val="single"/>
        <w:left w:color="FAC090" w:space="0" w:sz="4" w:themeColor="accent6" w:themeTint="98" w:val="single"/>
        <w:bottom w:color="FAC090" w:space="0" w:sz="4" w:themeColor="accent6" w:themeTint="98" w:val="single"/>
        <w:right w:color="FAC090" w:space="0" w:sz="4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FAC090" w:themeFill="accent6" w:themeFillTint="98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F79646" w:space="0" w:sz="4" w:themeColor="accent6" w:val="single"/>
          <w:bottom w:color="F79646" w:space="0" w:sz="4" w:themeColor="accent6" w:val="single"/>
        </w:tcBorders>
      </w:tcPr>
    </w:tblStylePr>
  </w:style>
  <w:style w:customStyle="1" w:styleId="TableauListe41" w:type="table">
    <w:name w:val="Tableau Liste 41"/>
    <w:uiPriority w:val="99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000000" w:themeFill="tex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BFBFBF" w:themeFill="text1" w:themeFillTint="40" w:val="clear"/>
      </w:tcPr>
    </w:tblStylePr>
    <w:tblStylePr w:type="band1Horz">
      <w:rPr>
        <w:color w:val="404040"/>
        <w:sz w:val="22"/>
      </w:rPr>
      <w:tblPr/>
      <w:tcPr>
        <w:shd w:color="auto" w:fill="BFBFBF" w:themeFill="text1" w:themeFillTint="40" w:val="clear"/>
      </w:tcPr>
    </w:tblStylePr>
  </w:style>
  <w:style w:customStyle="1" w:styleId="ListTable4-Accent11" w:type="table">
    <w:name w:val="List Table 4 - Accent 11"/>
    <w:uiPriority w:val="99"/>
    <w:tblPr>
      <w:tblBorders>
        <w:top w:color="9BB7D9" w:space="0" w:sz="4" w:themeColor="accent1" w:themeTint="90" w:val="single"/>
        <w:left w:color="9BB7D9" w:space="0" w:sz="4" w:themeColor="accent1" w:themeTint="90" w:val="single"/>
        <w:bottom w:color="9BB7D9" w:space="0" w:sz="4" w:themeColor="accent1" w:themeTint="90" w:val="single"/>
        <w:right w:color="9BB7D9" w:space="0" w:sz="4" w:themeColor="accent1" w:themeTint="90" w:val="single"/>
        <w:insideH w:color="9BB7D9" w:space="0" w:sz="4" w:themeColor="accent1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F81BD" w:themeFill="accent1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2DFEE" w:themeFill="accent1" w:themeFillTint="40" w:val="clear"/>
      </w:tcPr>
    </w:tblStylePr>
    <w:tblStylePr w:type="band1Horz">
      <w:rPr>
        <w:color w:val="404040"/>
        <w:sz w:val="22"/>
      </w:rPr>
      <w:tblPr/>
      <w:tcPr>
        <w:shd w:color="auto" w:fill="D2DFEE" w:themeFill="accent1" w:themeFillTint="40" w:val="clear"/>
      </w:tcPr>
    </w:tblStylePr>
  </w:style>
  <w:style w:customStyle="1" w:styleId="ListTable4-Accent21" w:type="table">
    <w:name w:val="List Table 4 - Accent 21"/>
    <w:uiPriority w:val="99"/>
    <w:tblPr>
      <w:tblBorders>
        <w:top w:color="DB9B9A" w:space="0" w:sz="4" w:themeColor="accent2" w:themeTint="90" w:val="single"/>
        <w:left w:color="DB9B9A" w:space="0" w:sz="4" w:themeColor="accent2" w:themeTint="90" w:val="single"/>
        <w:bottom w:color="DB9B9A" w:space="0" w:sz="4" w:themeColor="accent2" w:themeTint="90" w:val="single"/>
        <w:right w:color="DB9B9A" w:space="0" w:sz="4" w:themeColor="accent2" w:themeTint="90" w:val="single"/>
        <w:insideH w:color="DB9B9A" w:space="0" w:sz="4" w:themeColor="accent2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C0504D" w:themeFill="accent2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FD2D2" w:themeFill="accent2" w:themeFillTint="40" w:val="clear"/>
      </w:tcPr>
    </w:tblStylePr>
    <w:tblStylePr w:type="band1Horz">
      <w:rPr>
        <w:color w:val="404040"/>
        <w:sz w:val="22"/>
      </w:rPr>
      <w:tblPr/>
      <w:tcPr>
        <w:shd w:color="auto" w:fill="EFD2D2" w:themeFill="accent2" w:themeFillTint="40" w:val="clear"/>
      </w:tcPr>
    </w:tblStylePr>
  </w:style>
  <w:style w:customStyle="1" w:styleId="ListTable4-Accent31" w:type="table">
    <w:name w:val="List Table 4 - Accent 31"/>
    <w:uiPriority w:val="99"/>
    <w:tblPr>
      <w:tblBorders>
        <w:top w:color="C6D8A1" w:space="0" w:sz="4" w:themeColor="accent3" w:themeTint="90" w:val="single"/>
        <w:left w:color="C6D8A1" w:space="0" w:sz="4" w:themeColor="accent3" w:themeTint="90" w:val="single"/>
        <w:bottom w:color="C6D8A1" w:space="0" w:sz="4" w:themeColor="accent3" w:themeTint="90" w:val="single"/>
        <w:right w:color="C6D8A1" w:space="0" w:sz="4" w:themeColor="accent3" w:themeTint="90" w:val="single"/>
        <w:insideH w:color="C6D8A1" w:space="0" w:sz="4" w:themeColor="accent3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9BBB59" w:themeFill="accent3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E5EED5" w:themeFill="accent3" w:themeFillTint="40" w:val="clear"/>
      </w:tcPr>
    </w:tblStylePr>
    <w:tblStylePr w:type="band1Horz">
      <w:rPr>
        <w:color w:val="404040"/>
        <w:sz w:val="22"/>
      </w:rPr>
      <w:tblPr/>
      <w:tcPr>
        <w:shd w:color="auto" w:fill="E5EED5" w:themeFill="accent3" w:themeFillTint="40" w:val="clear"/>
      </w:tcPr>
    </w:tblStylePr>
  </w:style>
  <w:style w:customStyle="1" w:styleId="ListTable4-Accent41" w:type="table">
    <w:name w:val="List Table 4 - Accent 41"/>
    <w:uiPriority w:val="99"/>
    <w:tblPr>
      <w:tblBorders>
        <w:top w:color="B7A7CA" w:space="0" w:sz="4" w:themeColor="accent4" w:themeTint="90" w:val="single"/>
        <w:left w:color="B7A7CA" w:space="0" w:sz="4" w:themeColor="accent4" w:themeTint="90" w:val="single"/>
        <w:bottom w:color="B7A7CA" w:space="0" w:sz="4" w:themeColor="accent4" w:themeTint="90" w:val="single"/>
        <w:right w:color="B7A7CA" w:space="0" w:sz="4" w:themeColor="accent4" w:themeTint="90" w:val="single"/>
        <w:insideH w:color="B7A7CA" w:space="0" w:sz="4" w:themeColor="accent4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8064A2" w:themeFill="accent4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FD8E7" w:themeFill="accent4" w:themeFillTint="40" w:val="clear"/>
      </w:tcPr>
    </w:tblStylePr>
    <w:tblStylePr w:type="band1Horz">
      <w:rPr>
        <w:color w:val="404040"/>
        <w:sz w:val="22"/>
      </w:rPr>
      <w:tblPr/>
      <w:tcPr>
        <w:shd w:color="auto" w:fill="DFD8E7" w:themeFill="accent4" w:themeFillTint="40" w:val="clear"/>
      </w:tcPr>
    </w:tblStylePr>
  </w:style>
  <w:style w:customStyle="1" w:styleId="ListTable4-Accent51" w:type="table">
    <w:name w:val="List Table 4 - Accent 51"/>
    <w:uiPriority w:val="99"/>
    <w:tblPr>
      <w:tblBorders>
        <w:top w:color="99D0DE" w:space="0" w:sz="4" w:themeColor="accent5" w:themeTint="90" w:val="single"/>
        <w:left w:color="99D0DE" w:space="0" w:sz="4" w:themeColor="accent5" w:themeTint="90" w:val="single"/>
        <w:bottom w:color="99D0DE" w:space="0" w:sz="4" w:themeColor="accent5" w:themeTint="90" w:val="single"/>
        <w:right w:color="99D0DE" w:space="0" w:sz="4" w:themeColor="accent5" w:themeTint="90" w:val="single"/>
        <w:insideH w:color="99D0DE" w:space="0" w:sz="4" w:themeColor="accent5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4BACC6" w:themeFill="accent5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D1EAF0" w:themeFill="accent5" w:themeFillTint="40" w:val="clear"/>
      </w:tcPr>
    </w:tblStylePr>
    <w:tblStylePr w:type="band1Horz">
      <w:rPr>
        <w:color w:val="404040"/>
        <w:sz w:val="22"/>
      </w:rPr>
      <w:tblPr/>
      <w:tcPr>
        <w:shd w:color="auto" w:fill="D1EAF0" w:themeFill="accent5" w:themeFillTint="40" w:val="clear"/>
      </w:tcPr>
    </w:tblStylePr>
  </w:style>
  <w:style w:customStyle="1" w:styleId="ListTable4-Accent61" w:type="table">
    <w:name w:val="List Table 4 - Accent 61"/>
    <w:uiPriority w:val="99"/>
    <w:tblPr>
      <w:tblBorders>
        <w:top w:color="FAC396" w:space="0" w:sz="4" w:themeColor="accent6" w:themeTint="90" w:val="single"/>
        <w:left w:color="FAC396" w:space="0" w:sz="4" w:themeColor="accent6" w:themeTint="90" w:val="single"/>
        <w:bottom w:color="FAC396" w:space="0" w:sz="4" w:themeColor="accent6" w:themeTint="90" w:val="single"/>
        <w:right w:color="FAC396" w:space="0" w:sz="4" w:themeColor="accent6" w:themeTint="90" w:val="single"/>
        <w:insideH w:color="FAC396" w:space="0" w:sz="4" w:themeColor="accent6" w:themeTint="9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  <w:sz w:val="22"/>
      </w:rPr>
      <w:tblPr/>
      <w:tcPr>
        <w:shd w:color="auto" w:fill="F79646" w:themeFill="accent6" w:val="clear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color="auto" w:fill="FDE4D0" w:themeFill="accent6" w:themeFillTint="40" w:val="clear"/>
      </w:tcPr>
    </w:tblStylePr>
    <w:tblStylePr w:type="band1Horz">
      <w:rPr>
        <w:color w:val="404040"/>
        <w:sz w:val="22"/>
      </w:rPr>
      <w:tblPr/>
      <w:tcPr>
        <w:shd w:color="auto" w:fill="FDE4D0" w:themeFill="accent6" w:themeFillTint="40" w:val="clear"/>
      </w:tcPr>
    </w:tblStylePr>
  </w:style>
  <w:style w:customStyle="1" w:styleId="TableauListe5Fonc1" w:type="table">
    <w:name w:val="Tableau Liste 5 Foncé1"/>
    <w:uiPriority w:val="99"/>
    <w:tblPr>
      <w:tblBorders>
        <w:top w:color="7F7F7F" w:space="0" w:sz="32" w:themeColor="text1" w:themeTint="80" w:val="single"/>
        <w:left w:color="7F7F7F" w:space="0" w:sz="32" w:themeColor="text1" w:themeTint="80" w:val="single"/>
        <w:bottom w:color="7F7F7F" w:space="0" w:sz="32" w:themeColor="text1" w:themeTint="80" w:val="single"/>
        <w:right w:color="7F7F7F" w:space="0" w:sz="32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000000" w:space="0" w:sz="32" w:themeColor="text1" w:val="single"/>
          <w:bottom w:color="FFFFFF" w:space="0" w:sz="12" w:themeColor="light1" w:val="single"/>
        </w:tcBorders>
        <w:shd w:color="auto" w:fill="7F7F7F" w:themeFill="text1" w:themeFillTint="80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000000" w:space="0" w:sz="32" w:themeColor="tex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000000" w:space="0" w:sz="32" w:themeColor="tex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7F7F7F" w:themeFill="text1" w:themeFillTint="80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7F7F7F" w:themeFill="text1" w:themeFillTint="80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7F7F7F" w:themeFill="text1" w:themeFillTint="80" w:val="clear"/>
      </w:tcPr>
    </w:tblStylePr>
  </w:style>
  <w:style w:customStyle="1" w:styleId="ListTable5Dark-Accent11" w:type="table">
    <w:name w:val="List Table 5 Dark - Accent 11"/>
    <w:uiPriority w:val="99"/>
    <w:tblPr>
      <w:tblBorders>
        <w:top w:color="4F81BD" w:space="0" w:sz="32" w:themeColor="accent1" w:val="single"/>
        <w:left w:color="4F81BD" w:space="0" w:sz="32" w:themeColor="accent1" w:val="single"/>
        <w:bottom w:color="4F81BD" w:space="0" w:sz="32" w:themeColor="accent1" w:val="single"/>
        <w:right w:color="4F81BD" w:space="0" w:sz="32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4F81BD" w:space="0" w:sz="32" w:themeColor="accent1" w:val="single"/>
          <w:bottom w:color="FFFFFF" w:space="0" w:sz="12" w:themeColor="light1" w:val="single"/>
        </w:tcBorders>
        <w:shd w:color="auto" w:fill="4F81BD" w:themeFill="accent1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4F81BD" w:space="0" w:sz="32" w:themeColor="accent1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F81BD" w:space="0" w:sz="32" w:themeColor="accent1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4F81BD" w:themeFill="accent1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4F81BD" w:themeFill="accent1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4F81BD" w:themeFill="accent1" w:val="clear"/>
      </w:tcPr>
    </w:tblStylePr>
  </w:style>
  <w:style w:customStyle="1" w:styleId="ListTable5Dark-Accent21" w:type="table">
    <w:name w:val="List Table 5 Dark - Accent 21"/>
    <w:uiPriority w:val="99"/>
    <w:tblPr>
      <w:tblBorders>
        <w:top w:color="D99695" w:space="0" w:sz="32" w:themeColor="accent2" w:themeTint="97" w:val="single"/>
        <w:left w:color="D99695" w:space="0" w:sz="32" w:themeColor="accent2" w:themeTint="97" w:val="single"/>
        <w:bottom w:color="D99695" w:space="0" w:sz="32" w:themeColor="accent2" w:themeTint="97" w:val="single"/>
        <w:right w:color="D99695" w:space="0" w:sz="32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C0504D" w:space="0" w:sz="32" w:themeColor="accent2" w:val="single"/>
          <w:bottom w:color="FFFFFF" w:space="0" w:sz="12" w:themeColor="light1" w:val="single"/>
        </w:tcBorders>
        <w:shd w:color="auto" w:fill="D99695" w:themeFill="accent2" w:themeFillTint="97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C0504D" w:space="0" w:sz="32" w:themeColor="accent2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C0504D" w:space="0" w:sz="32" w:themeColor="accent2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D99695" w:themeFill="accent2" w:themeFillTint="97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D99695" w:themeFill="accent2" w:themeFillTint="97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D99695" w:themeFill="accent2" w:themeFillTint="97" w:val="clear"/>
      </w:tcPr>
    </w:tblStylePr>
  </w:style>
  <w:style w:customStyle="1" w:styleId="ListTable5Dark-Accent31" w:type="table">
    <w:name w:val="List Table 5 Dark - Accent 31"/>
    <w:uiPriority w:val="99"/>
    <w:tblPr>
      <w:tblBorders>
        <w:top w:color="C3D69B" w:space="0" w:sz="32" w:themeColor="accent3" w:themeTint="98" w:val="single"/>
        <w:left w:color="C3D69B" w:space="0" w:sz="32" w:themeColor="accent3" w:themeTint="98" w:val="single"/>
        <w:bottom w:color="C3D69B" w:space="0" w:sz="32" w:themeColor="accent3" w:themeTint="98" w:val="single"/>
        <w:right w:color="C3D69B" w:space="0" w:sz="32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9BBB59" w:space="0" w:sz="32" w:themeColor="accent3" w:val="single"/>
          <w:bottom w:color="FFFFFF" w:space="0" w:sz="12" w:themeColor="light1" w:val="single"/>
        </w:tcBorders>
        <w:shd w:color="auto" w:fill="C3D69B" w:themeFill="accent3" w:themeFillTint="98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9BBB59" w:space="0" w:sz="32" w:themeColor="accent3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9BBB59" w:space="0" w:sz="32" w:themeColor="accent3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C3D69B" w:themeFill="accent3" w:themeFill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C3D69B" w:themeFill="accent3" w:themeFill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C3D69B" w:themeFill="accent3" w:themeFillTint="98" w:val="clear"/>
      </w:tcPr>
    </w:tblStylePr>
  </w:style>
  <w:style w:customStyle="1" w:styleId="ListTable5Dark-Accent41" w:type="table">
    <w:name w:val="List Table 5 Dark - Accent 41"/>
    <w:uiPriority w:val="99"/>
    <w:tblPr>
      <w:tblBorders>
        <w:top w:color="B2A1C6" w:space="0" w:sz="32" w:themeColor="accent4" w:themeTint="9A" w:val="single"/>
        <w:left w:color="B2A1C6" w:space="0" w:sz="32" w:themeColor="accent4" w:themeTint="9A" w:val="single"/>
        <w:bottom w:color="B2A1C6" w:space="0" w:sz="32" w:themeColor="accent4" w:themeTint="9A" w:val="single"/>
        <w:right w:color="B2A1C6" w:space="0" w:sz="32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8064A2" w:space="0" w:sz="32" w:themeColor="accent4" w:val="single"/>
          <w:bottom w:color="FFFFFF" w:space="0" w:sz="12" w:themeColor="light1" w:val="single"/>
        </w:tcBorders>
        <w:shd w:color="auto" w:fill="B2A1C6" w:themeFill="accent4" w:themeFillTint="9A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8064A2" w:space="0" w:sz="32" w:themeColor="accent4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8064A2" w:space="0" w:sz="32" w:themeColor="accent4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B2A1C6" w:themeFill="accent4" w:themeFill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B2A1C6" w:themeFill="accent4" w:themeFill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B2A1C6" w:themeFill="accent4" w:themeFillTint="9A" w:val="clear"/>
      </w:tcPr>
    </w:tblStylePr>
  </w:style>
  <w:style w:customStyle="1" w:styleId="ListTable5Dark-Accent51" w:type="table">
    <w:name w:val="List Table 5 Dark - Accent 51"/>
    <w:uiPriority w:val="99"/>
    <w:tblPr>
      <w:tblBorders>
        <w:top w:color="92CCDC" w:space="0" w:sz="32" w:themeColor="accent5" w:themeTint="9A" w:val="single"/>
        <w:left w:color="92CCDC" w:space="0" w:sz="32" w:themeColor="accent5" w:themeTint="9A" w:val="single"/>
        <w:bottom w:color="92CCDC" w:space="0" w:sz="32" w:themeColor="accent5" w:themeTint="9A" w:val="single"/>
        <w:right w:color="92CCDC" w:space="0" w:sz="32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4BACC6" w:space="0" w:sz="32" w:themeColor="accent5" w:val="single"/>
          <w:bottom w:color="FFFFFF" w:space="0" w:sz="12" w:themeColor="light1" w:val="single"/>
        </w:tcBorders>
        <w:shd w:color="auto" w:fill="92CCDC" w:themeFill="accent5" w:themeFillTint="9A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4BACC6" w:space="0" w:sz="32" w:themeColor="accent5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4BACC6" w:space="0" w:sz="32" w:themeColor="accent5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92CCDC" w:themeFill="accent5" w:themeFillTint="9A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92CCDC" w:themeFill="accent5" w:themeFillTint="9A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92CCDC" w:themeFill="accent5" w:themeFillTint="9A" w:val="clear"/>
      </w:tcPr>
    </w:tblStylePr>
  </w:style>
  <w:style w:customStyle="1" w:styleId="ListTable5Dark-Accent61" w:type="table">
    <w:name w:val="List Table 5 Dark - Accent 61"/>
    <w:uiPriority w:val="99"/>
    <w:tblPr>
      <w:tblBorders>
        <w:top w:color="FAC090" w:space="0" w:sz="32" w:themeColor="accent6" w:themeTint="98" w:val="single"/>
        <w:left w:color="FAC090" w:space="0" w:sz="32" w:themeColor="accent6" w:themeTint="98" w:val="single"/>
        <w:bottom w:color="FAC090" w:space="0" w:sz="32" w:themeColor="accent6" w:themeTint="98" w:val="single"/>
        <w:right w:color="FAC090" w:space="0" w:sz="32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light1" w:val="FFFFFF"/>
        <w:sz w:val="22"/>
      </w:rPr>
      <w:tblPr/>
      <w:tcPr>
        <w:tcBorders>
          <w:top w:color="F79646" w:space="0" w:sz="32" w:themeColor="accent6" w:val="single"/>
          <w:bottom w:color="FFFFFF" w:space="0" w:sz="12" w:themeColor="light1" w:val="single"/>
        </w:tcBorders>
        <w:shd w:color="auto" w:fill="FAC090" w:themeFill="accent6" w:themeFillTint="98" w:val="clear"/>
      </w:tcPr>
    </w:tblStylePr>
    <w:tblStylePr w:type="lastRow">
      <w:rPr>
        <w:b/>
        <w:color w:themeColor="light1" w:val="FFFFFF"/>
        <w:sz w:val="22"/>
      </w:rPr>
    </w:tblStylePr>
    <w:tblStylePr w:type="firstCol">
      <w:rPr>
        <w:b/>
        <w:color w:themeColor="light1" w:val="FFFFFF"/>
        <w:sz w:val="22"/>
      </w:rPr>
      <w:tblPr/>
      <w:tcPr>
        <w:tcBorders>
          <w:left w:color="F79646" w:space="0" w:sz="32" w:themeColor="accent6" w:val="single"/>
          <w:right w:color="FFFFFF" w:space="0" w:sz="4" w:themeColor="light1" w:val="single"/>
        </w:tcBorders>
      </w:tcPr>
    </w:tblStylePr>
    <w:tblStylePr w:type="lastCol">
      <w:tblPr/>
      <w:tcPr>
        <w:tcBorders>
          <w:left w:color="FFFFFF" w:space="0" w:sz="4" w:themeColor="light1" w:val="single"/>
          <w:right w:color="F79646" w:space="0" w:sz="32" w:themeColor="accent6" w:val="single"/>
        </w:tcBorders>
      </w:tcPr>
    </w:tblStylePr>
    <w:tblStylePr w:type="band1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  <w:shd w:color="auto" w:fill="FAC090" w:themeFill="accent6" w:themeFillTint="98" w:val="clear"/>
      </w:tcPr>
    </w:tblStylePr>
    <w:tblStylePr w:type="band2Vert">
      <w:tblPr/>
      <w:tcPr>
        <w:tcBorders>
          <w:left w:color="FFFFFF" w:space="0" w:sz="4" w:themeColor="light1" w:val="single"/>
          <w:right w:color="FFFFFF" w:space="0" w:sz="4" w:themeColor="light1" w:val="single"/>
        </w:tcBorders>
      </w:tcPr>
    </w:tblStylePr>
    <w:tblStylePr w:type="band1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FAC090" w:themeFill="accent6" w:themeFillTint="98" w:val="clear"/>
      </w:tcPr>
    </w:tblStylePr>
    <w:tblStylePr w:type="band2Horz">
      <w:tblPr/>
      <w:tcPr>
        <w:tcBorders>
          <w:top w:color="FFFFFF" w:space="0" w:sz="4" w:themeColor="light1" w:val="single"/>
          <w:bottom w:color="FFFFFF" w:space="0" w:sz="4" w:themeColor="light1" w:val="single"/>
        </w:tcBorders>
        <w:shd w:color="auto" w:fill="FAC090" w:themeFill="accent6" w:themeFillTint="98" w:val="clear"/>
      </w:tcPr>
    </w:tblStylePr>
  </w:style>
  <w:style w:customStyle="1" w:styleId="TableauListe6Couleur1" w:type="table">
    <w:name w:val="Tableau Liste 6 Couleur1"/>
    <w:uiPriority w:val="99"/>
    <w:tblPr>
      <w:tblBorders>
        <w:top w:color="7F7F7F" w:space="0" w:sz="4" w:themeColor="text1" w:themeTint="80" w:val="single"/>
        <w:bottom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text1" w:val="000000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color w:themeColor="text1" w:val="000000"/>
      </w:rPr>
      <w:tblPr/>
      <w:tcPr>
        <w:tcBorders>
          <w:top w:color="000000" w:space="0" w:sz="4" w:themeColor="text1" w:val="single"/>
        </w:tcBorders>
      </w:tcPr>
    </w:tblStylePr>
    <w:tblStylePr w:type="firstCol">
      <w:rPr>
        <w:b/>
        <w:color w:themeColor="text1" w:val="000000"/>
      </w:rPr>
    </w:tblStylePr>
    <w:tblStylePr w:type="lastCol">
      <w:rPr>
        <w:b/>
        <w:color w:themeColor="text1" w:val="000000"/>
      </w:rPr>
    </w:tblStylePr>
    <w:tblStylePr w:type="band1Vert">
      <w:tblPr/>
      <w:tcPr>
        <w:shd w:color="auto" w:fill="BFBFBF" w:themeFill="text1" w:themeFillTint="40" w:val="clear"/>
      </w:tcPr>
    </w:tblStylePr>
    <w:tblStylePr w:type="band1Horz">
      <w:rPr>
        <w:color w:themeColor="text1" w:val="000000"/>
        <w:sz w:val="22"/>
      </w:rPr>
      <w:tblPr/>
      <w:tcPr>
        <w:shd w:color="auto" w:fill="BFBFBF" w:themeFill="text1" w:themeFillTint="40" w:val="clear"/>
      </w:tcPr>
    </w:tblStylePr>
    <w:tblStylePr w:type="band2Horz">
      <w:rPr>
        <w:color w:themeColor="text1" w:val="000000"/>
        <w:sz w:val="22"/>
      </w:rPr>
    </w:tblStylePr>
  </w:style>
  <w:style w:customStyle="1" w:styleId="ListTable6Colorful-Accent11" w:type="table">
    <w:name w:val="List Table 6 Colorful - Accent 11"/>
    <w:uiPriority w:val="99"/>
    <w:tblPr>
      <w:tblBorders>
        <w:top w:color="4F81BD" w:space="0" w:sz="4" w:themeColor="accent1" w:val="single"/>
        <w:bottom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1" w:themeShade="94" w:val="2A4A70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/>
        <w:color w:themeColor="accent1" w:themeShade="94" w:val="2A4A70"/>
      </w:rPr>
      <w:tblPr/>
      <w:tcPr>
        <w:tcBorders>
          <w:top w:color="4F81BD" w:space="0" w:sz="4" w:themeColor="accent1" w:val="single"/>
        </w:tcBorders>
      </w:tcPr>
    </w:tblStylePr>
    <w:tblStylePr w:type="firstCol">
      <w:rPr>
        <w:b/>
        <w:color w:themeColor="accent1" w:themeShade="94" w:val="2A4A70"/>
      </w:rPr>
    </w:tblStylePr>
    <w:tblStylePr w:type="lastCol">
      <w:rPr>
        <w:b/>
        <w:color w:themeColor="accent1" w:themeShade="94" w:val="2A4A70"/>
      </w:rPr>
    </w:tblStylePr>
    <w:tblStylePr w:type="band1Vert">
      <w:tblPr/>
      <w:tcPr>
        <w:shd w:color="auto" w:fill="D2DFEE" w:themeFill="accent1" w:themeFillTint="40" w:val="clear"/>
      </w:tcPr>
    </w:tblStylePr>
    <w:tblStylePr w:type="band1Horz">
      <w:rPr>
        <w:color w:themeColor="accent1" w:themeShade="94" w:val="2A4A70"/>
        <w:sz w:val="22"/>
      </w:rPr>
      <w:tblPr/>
      <w:tcPr>
        <w:shd w:color="auto" w:fill="D2DFEE" w:themeFill="accent1" w:themeFillTint="40" w:val="clear"/>
      </w:tcPr>
    </w:tblStylePr>
    <w:tblStylePr w:type="band2Horz">
      <w:rPr>
        <w:color w:themeColor="accent1" w:themeShade="94" w:val="2A4A70"/>
        <w:sz w:val="22"/>
      </w:rPr>
    </w:tblStylePr>
  </w:style>
  <w:style w:customStyle="1" w:styleId="ListTable6Colorful-Accent21" w:type="table">
    <w:name w:val="List Table 6 Colorful - Accent 21"/>
    <w:uiPriority w:val="99"/>
    <w:tblPr>
      <w:tblBorders>
        <w:top w:color="D99695" w:space="0" w:sz="4" w:themeColor="accent2" w:themeTint="97" w:val="single"/>
        <w:bottom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2" w:themeTint="96" w:val="DA9796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/>
        <w:color w:themeColor="accent2" w:themeTint="96" w:val="DA9796"/>
      </w:rPr>
      <w:tblPr/>
      <w:tcPr>
        <w:tcBorders>
          <w:top w:color="C0504D" w:space="0" w:sz="4" w:themeColor="accent2" w:val="single"/>
        </w:tcBorders>
      </w:tcPr>
    </w:tblStylePr>
    <w:tblStylePr w:type="firstCol">
      <w:rPr>
        <w:b/>
        <w:color w:themeColor="accent2" w:themeTint="96" w:val="DA9796"/>
      </w:rPr>
    </w:tblStylePr>
    <w:tblStylePr w:type="lastCol">
      <w:rPr>
        <w:b/>
        <w:color w:themeColor="accent2" w:themeTint="96" w:val="DA9796"/>
      </w:rPr>
    </w:tblStylePr>
    <w:tblStylePr w:type="band1Vert">
      <w:tblPr/>
      <w:tcPr>
        <w:shd w:color="auto" w:fill="EFD2D2" w:themeFill="accent2" w:themeFillTint="40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EFD2D2" w:themeFill="accent2" w:themeFillTint="40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ListTable6Colorful-Accent31" w:type="table">
    <w:name w:val="List Table 6 Colorful - Accent 31"/>
    <w:uiPriority w:val="99"/>
    <w:tblPr>
      <w:tblBorders>
        <w:top w:color="C3D69B" w:space="0" w:sz="4" w:themeColor="accent3" w:themeTint="98" w:val="single"/>
        <w:bottom w:color="C3D69B" w:space="0" w:sz="4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3" w:themeTint="99" w:val="C2D69B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/>
        <w:color w:themeColor="accent3" w:themeTint="99" w:val="C2D69B"/>
      </w:rPr>
      <w:tblPr/>
      <w:tcPr>
        <w:tcBorders>
          <w:top w:color="9BBB59" w:space="0" w:sz="4" w:themeColor="accent3" w:val="single"/>
        </w:tcBorders>
      </w:tcPr>
    </w:tblStylePr>
    <w:tblStylePr w:type="firstCol">
      <w:rPr>
        <w:b/>
        <w:color w:themeColor="accent3" w:themeTint="99" w:val="C2D69B"/>
      </w:rPr>
    </w:tblStylePr>
    <w:tblStylePr w:type="lastCol">
      <w:rPr>
        <w:b/>
        <w:color w:themeColor="accent3" w:themeTint="99" w:val="C2D69B"/>
      </w:rPr>
    </w:tblStylePr>
    <w:tblStylePr w:type="band1Vert">
      <w:tblPr/>
      <w:tcPr>
        <w:shd w:color="auto" w:fill="E5EED5" w:themeFill="accent3" w:themeFillTint="40" w:val="clear"/>
      </w:tcPr>
    </w:tblStylePr>
    <w:tblStylePr w:type="band1Horz">
      <w:rPr>
        <w:color w:themeColor="accent3" w:themeTint="99" w:val="C2D69B"/>
        <w:sz w:val="22"/>
      </w:rPr>
      <w:tblPr/>
      <w:tcPr>
        <w:shd w:color="auto" w:fill="E5EED5" w:themeFill="accent3" w:themeFillTint="40" w:val="clear"/>
      </w:tcPr>
    </w:tblStylePr>
    <w:tblStylePr w:type="band2Horz">
      <w:rPr>
        <w:color w:themeColor="accent3" w:themeTint="99" w:val="C2D69B"/>
        <w:sz w:val="22"/>
      </w:rPr>
    </w:tblStylePr>
  </w:style>
  <w:style w:customStyle="1" w:styleId="ListTable6Colorful-Accent41" w:type="table">
    <w:name w:val="List Table 6 Colorful - Accent 41"/>
    <w:uiPriority w:val="99"/>
    <w:tblPr>
      <w:tblBorders>
        <w:top w:color="B2A1C6" w:space="0" w:sz="4" w:themeColor="accent4" w:themeTint="9A" w:val="single"/>
        <w:bottom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4" w:themeTint="99" w:val="B2A1C7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/>
        <w:color w:themeColor="accent4" w:themeTint="99" w:val="B2A1C7"/>
      </w:rPr>
      <w:tblPr/>
      <w:tcPr>
        <w:tcBorders>
          <w:top w:color="8064A2" w:space="0" w:sz="4" w:themeColor="accent4" w:val="single"/>
        </w:tcBorders>
      </w:tcPr>
    </w:tblStylePr>
    <w:tblStylePr w:type="firstCol">
      <w:rPr>
        <w:b/>
        <w:color w:themeColor="accent4" w:themeTint="99" w:val="B2A1C7"/>
      </w:rPr>
    </w:tblStylePr>
    <w:tblStylePr w:type="lastCol">
      <w:rPr>
        <w:b/>
        <w:color w:themeColor="accent4" w:themeTint="99" w:val="B2A1C7"/>
      </w:rPr>
    </w:tblStylePr>
    <w:tblStylePr w:type="band1Vert">
      <w:tblPr/>
      <w:tcPr>
        <w:shd w:color="auto" w:fill="DFD8E7" w:themeFill="accent4" w:themeFillTint="40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DFD8E7" w:themeFill="accent4" w:themeFillTint="40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ListTable6Colorful-Accent51" w:type="table">
    <w:name w:val="List Table 6 Colorful - Accent 51"/>
    <w:uiPriority w:val="99"/>
    <w:tblPr>
      <w:tblBorders>
        <w:top w:color="92CCDC" w:space="0" w:sz="4" w:themeColor="accent5" w:themeTint="9A" w:val="single"/>
        <w:bottom w:color="92CCDC" w:space="0" w:sz="4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5" w:themeTint="99" w:val="92CDDC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/>
        <w:color w:themeColor="accent5" w:themeTint="99" w:val="92CDDC"/>
      </w:rPr>
      <w:tblPr/>
      <w:tcPr>
        <w:tcBorders>
          <w:top w:color="4BACC6" w:space="0" w:sz="4" w:themeColor="accent5" w:val="single"/>
        </w:tcBorders>
      </w:tcPr>
    </w:tblStylePr>
    <w:tblStylePr w:type="firstCol">
      <w:rPr>
        <w:b/>
        <w:color w:themeColor="accent5" w:themeTint="99" w:val="92CDDC"/>
      </w:rPr>
    </w:tblStylePr>
    <w:tblStylePr w:type="lastCol">
      <w:rPr>
        <w:b/>
        <w:color w:themeColor="accent5" w:themeTint="99" w:val="92CDDC"/>
      </w:rPr>
    </w:tblStylePr>
    <w:tblStylePr w:type="band1Vert">
      <w:tblPr/>
      <w:tcPr>
        <w:shd w:color="auto" w:fill="D1EAF0" w:themeFill="accent5" w:themeFillTint="40" w:val="clear"/>
      </w:tcPr>
    </w:tblStylePr>
    <w:tblStylePr w:type="band1Horz">
      <w:rPr>
        <w:color w:themeColor="accent5" w:themeTint="99" w:val="92CDDC"/>
        <w:sz w:val="22"/>
      </w:rPr>
      <w:tblPr/>
      <w:tcPr>
        <w:shd w:color="auto" w:fill="D1EAF0" w:themeFill="accent5" w:themeFillTint="40" w:val="clear"/>
      </w:tcPr>
    </w:tblStylePr>
    <w:tblStylePr w:type="band2Horz">
      <w:rPr>
        <w:color w:themeColor="accent5" w:themeTint="99" w:val="92CDDC"/>
        <w:sz w:val="22"/>
      </w:rPr>
    </w:tblStylePr>
  </w:style>
  <w:style w:customStyle="1" w:styleId="ListTable6Colorful-Accent61" w:type="table">
    <w:name w:val="List Table 6 Colorful - Accent 61"/>
    <w:uiPriority w:val="99"/>
    <w:tblPr>
      <w:tblBorders>
        <w:top w:color="FAC090" w:space="0" w:sz="4" w:themeColor="accent6" w:themeTint="98" w:val="single"/>
        <w:bottom w:color="FAC090" w:space="0" w:sz="4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themeColor="accent6" w:themeTint="99" w:val="FABF8F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/>
        <w:color w:themeColor="accent6" w:themeTint="99" w:val="FABF8F"/>
      </w:rPr>
      <w:tblPr/>
      <w:tcPr>
        <w:tcBorders>
          <w:top w:color="F79646" w:space="0" w:sz="4" w:themeColor="accent6" w:val="single"/>
        </w:tcBorders>
      </w:tcPr>
    </w:tblStylePr>
    <w:tblStylePr w:type="firstCol">
      <w:rPr>
        <w:b/>
        <w:color w:themeColor="accent6" w:themeTint="99" w:val="FABF8F"/>
      </w:rPr>
    </w:tblStylePr>
    <w:tblStylePr w:type="lastCol">
      <w:rPr>
        <w:b/>
        <w:color w:themeColor="accent6" w:themeTint="99" w:val="FABF8F"/>
      </w:rPr>
    </w:tblStylePr>
    <w:tblStylePr w:type="band1Vert">
      <w:tblPr/>
      <w:tcPr>
        <w:shd w:color="auto" w:fill="FDE4D0" w:themeFill="accent6" w:themeFillTint="40" w:val="clear"/>
      </w:tcPr>
    </w:tblStylePr>
    <w:tblStylePr w:type="band1Horz">
      <w:rPr>
        <w:color w:themeColor="accent6" w:themeTint="99" w:val="FABF8F"/>
        <w:sz w:val="22"/>
      </w:rPr>
      <w:tblPr/>
      <w:tcPr>
        <w:shd w:color="auto" w:fill="FDE4D0" w:themeFill="accent6" w:themeFillTint="40" w:val="clear"/>
      </w:tcPr>
    </w:tblStylePr>
    <w:tblStylePr w:type="band2Horz">
      <w:rPr>
        <w:color w:themeColor="accent6" w:themeTint="99" w:val="FABF8F"/>
        <w:sz w:val="22"/>
      </w:rPr>
    </w:tblStylePr>
  </w:style>
  <w:style w:customStyle="1" w:styleId="TableauListe7Couleur1" w:type="table">
    <w:name w:val="Tableau Liste 7 Couleur1"/>
    <w:uiPriority w:val="99"/>
    <w:tblPr>
      <w:tblBorders>
        <w:right w:color="7F7F7F" w:space="0" w:sz="4" w:themeColor="text1" w:themeTint="80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text1" w:themeTint="80" w:val="7F7F7F"/>
        <w:sz w:val="22"/>
      </w:rPr>
      <w:tblPr/>
      <w:tcPr>
        <w:tcBorders>
          <w:top w:val="nil"/>
          <w:left w:val="nil"/>
          <w:bottom w:color="000000" w:space="0" w:sz="4" w:themeColor="text1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text1" w:themeTint="80" w:val="7F7F7F"/>
        <w:sz w:val="22"/>
      </w:rPr>
      <w:tblPr/>
      <w:tcPr>
        <w:tcBorders>
          <w:top w:color="000000" w:space="0" w:sz="4" w:themeColor="tex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text1" w:themeTint="80" w:val="7F7F7F"/>
        <w:sz w:val="22"/>
      </w:rPr>
      <w:tblPr/>
      <w:tcPr>
        <w:tcBorders>
          <w:top w:val="nil"/>
          <w:left w:val="nil"/>
          <w:bottom w:val="nil"/>
          <w:right w:color="000000" w:space="0" w:sz="4" w:themeColor="text1" w:val="single"/>
        </w:tcBorders>
        <w:shd w:color="auto" w:fill="FFFFFF" w:val="clear"/>
      </w:tcPr>
    </w:tblStylePr>
    <w:tblStylePr w:type="lastCol">
      <w:rPr>
        <w:i/>
        <w:color w:themeColor="text1" w:themeTint="80" w:val="7F7F7F"/>
        <w:sz w:val="22"/>
      </w:rPr>
      <w:tblPr/>
      <w:tcPr>
        <w:tcBorders>
          <w:top w:val="nil"/>
          <w:left w:color="000000" w:space="0" w:sz="4" w:themeColor="tex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BFBFBF" w:themeFill="text1" w:themeFillTint="40" w:val="clear"/>
      </w:tcPr>
    </w:tblStylePr>
    <w:tblStylePr w:type="band1Horz">
      <w:rPr>
        <w:color w:themeColor="text1" w:themeTint="80" w:val="7F7F7F"/>
        <w:sz w:val="22"/>
      </w:rPr>
      <w:tblPr/>
      <w:tcPr>
        <w:shd w:color="auto" w:fill="BFBFBF" w:themeFill="text1" w:themeFillTint="40" w:val="clear"/>
      </w:tcPr>
    </w:tblStylePr>
    <w:tblStylePr w:type="band2Horz">
      <w:rPr>
        <w:color w:themeColor="text1" w:themeTint="80" w:val="7F7F7F"/>
        <w:sz w:val="22"/>
      </w:rPr>
    </w:tblStylePr>
  </w:style>
  <w:style w:customStyle="1" w:styleId="ListTable7Colorful-Accent11" w:type="table">
    <w:name w:val="List Table 7 Colorful - Accent 11"/>
    <w:uiPriority w:val="99"/>
    <w:tblPr>
      <w:tblBorders>
        <w:right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1" w:themeShade="94" w:val="2A4A70"/>
        <w:sz w:val="22"/>
      </w:rPr>
      <w:tblPr/>
      <w:tcPr>
        <w:tcBorders>
          <w:top w:val="nil"/>
          <w:left w:val="nil"/>
          <w:bottom w:color="4F81BD" w:space="0" w:sz="4" w:themeColor="accent1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1" w:themeShade="94" w:val="2A4A70"/>
        <w:sz w:val="22"/>
      </w:rPr>
      <w:tblPr/>
      <w:tcPr>
        <w:tcBorders>
          <w:top w:color="4F81BD" w:space="0" w:sz="4" w:themeColor="accent1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1" w:themeShade="94" w:val="2A4A70"/>
        <w:sz w:val="22"/>
      </w:rPr>
      <w:tblPr/>
      <w:tcPr>
        <w:tcBorders>
          <w:top w:val="nil"/>
          <w:left w:val="nil"/>
          <w:bottom w:val="nil"/>
          <w:right w:color="4F81BD" w:space="0" w:sz="4" w:themeColor="accent1" w:val="single"/>
        </w:tcBorders>
        <w:shd w:color="auto" w:fill="FFFFFF" w:val="clear"/>
      </w:tcPr>
    </w:tblStylePr>
    <w:tblStylePr w:type="lastCol">
      <w:rPr>
        <w:i/>
        <w:color w:themeColor="accent1" w:themeShade="94" w:val="2A4A70"/>
        <w:sz w:val="22"/>
      </w:rPr>
      <w:tblPr/>
      <w:tcPr>
        <w:tcBorders>
          <w:top w:val="nil"/>
          <w:left w:color="4F81BD" w:space="0" w:sz="4" w:themeColor="accent1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2DFEE" w:themeFill="accent1" w:themeFillTint="40" w:val="clear"/>
      </w:tcPr>
    </w:tblStylePr>
    <w:tblStylePr w:type="band1Horz">
      <w:rPr>
        <w:color w:themeColor="accent1" w:themeShade="94" w:val="2A4A70"/>
        <w:sz w:val="22"/>
      </w:rPr>
      <w:tblPr/>
      <w:tcPr>
        <w:shd w:color="auto" w:fill="D2DFEE" w:themeFill="accent1" w:themeFillTint="40" w:val="clear"/>
      </w:tcPr>
    </w:tblStylePr>
    <w:tblStylePr w:type="band2Horz">
      <w:rPr>
        <w:color w:themeColor="accent1" w:themeShade="94" w:val="2A4A70"/>
        <w:sz w:val="22"/>
      </w:rPr>
    </w:tblStylePr>
  </w:style>
  <w:style w:customStyle="1" w:styleId="ListTable7Colorful-Accent21" w:type="table">
    <w:name w:val="List Table 7 Colorful - Accent 21"/>
    <w:uiPriority w:val="99"/>
    <w:tblPr>
      <w:tblBorders>
        <w:right w:color="D99695" w:space="0" w:sz="4" w:themeColor="accent2" w:themeTint="9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2" w:themeTint="96" w:val="DA9796"/>
        <w:sz w:val="22"/>
      </w:rPr>
      <w:tblPr/>
      <w:tcPr>
        <w:tcBorders>
          <w:top w:val="nil"/>
          <w:left w:val="nil"/>
          <w:bottom w:color="C0504D" w:space="0" w:sz="4" w:themeColor="accent2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2" w:themeTint="96" w:val="DA9796"/>
        <w:sz w:val="22"/>
      </w:rPr>
      <w:tblPr/>
      <w:tcPr>
        <w:tcBorders>
          <w:top w:color="C0504D" w:space="0" w:sz="4" w:themeColor="accent2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2" w:themeTint="96" w:val="DA9796"/>
        <w:sz w:val="22"/>
      </w:rPr>
      <w:tblPr/>
      <w:tcPr>
        <w:tcBorders>
          <w:top w:val="nil"/>
          <w:left w:val="nil"/>
          <w:bottom w:val="nil"/>
          <w:right w:color="C0504D" w:space="0" w:sz="4" w:themeColor="accent2" w:val="single"/>
        </w:tcBorders>
        <w:shd w:color="auto" w:fill="FFFFFF" w:val="clear"/>
      </w:tcPr>
    </w:tblStylePr>
    <w:tblStylePr w:type="lastCol">
      <w:rPr>
        <w:i/>
        <w:color w:themeColor="accent2" w:themeTint="96" w:val="DA9796"/>
        <w:sz w:val="22"/>
      </w:rPr>
      <w:tblPr/>
      <w:tcPr>
        <w:tcBorders>
          <w:top w:val="nil"/>
          <w:left w:color="C0504D" w:space="0" w:sz="4" w:themeColor="accent2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FD2D2" w:themeFill="accent2" w:themeFillTint="40" w:val="clear"/>
      </w:tcPr>
    </w:tblStylePr>
    <w:tblStylePr w:type="band1Horz">
      <w:rPr>
        <w:color w:themeColor="accent2" w:themeTint="96" w:val="DA9796"/>
        <w:sz w:val="22"/>
      </w:rPr>
      <w:tblPr/>
      <w:tcPr>
        <w:shd w:color="auto" w:fill="EFD2D2" w:themeFill="accent2" w:themeFillTint="40" w:val="clear"/>
      </w:tcPr>
    </w:tblStylePr>
    <w:tblStylePr w:type="band2Horz">
      <w:rPr>
        <w:color w:themeColor="accent2" w:themeTint="96" w:val="DA9796"/>
        <w:sz w:val="22"/>
      </w:rPr>
    </w:tblStylePr>
  </w:style>
  <w:style w:customStyle="1" w:styleId="ListTable7Colorful-Accent31" w:type="table">
    <w:name w:val="List Table 7 Colorful - Accent 31"/>
    <w:uiPriority w:val="99"/>
    <w:tblPr>
      <w:tblBorders>
        <w:right w:color="C3D69B" w:space="0" w:sz="4" w:themeColor="accent3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3" w:themeTint="99" w:val="C2D69B"/>
        <w:sz w:val="22"/>
      </w:rPr>
      <w:tblPr/>
      <w:tcPr>
        <w:tcBorders>
          <w:top w:val="nil"/>
          <w:left w:val="nil"/>
          <w:bottom w:color="9BBB59" w:space="0" w:sz="4" w:themeColor="accent3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3" w:themeTint="99" w:val="C2D69B"/>
        <w:sz w:val="22"/>
      </w:rPr>
      <w:tblPr/>
      <w:tcPr>
        <w:tcBorders>
          <w:top w:color="9BBB59" w:space="0" w:sz="4" w:themeColor="accent3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3" w:themeTint="99" w:val="C2D69B"/>
        <w:sz w:val="22"/>
      </w:rPr>
      <w:tblPr/>
      <w:tcPr>
        <w:tcBorders>
          <w:top w:val="nil"/>
          <w:left w:val="nil"/>
          <w:bottom w:val="nil"/>
          <w:right w:color="9BBB59" w:space="0" w:sz="4" w:themeColor="accent3" w:val="single"/>
        </w:tcBorders>
        <w:shd w:color="auto" w:fill="FFFFFF" w:val="clear"/>
      </w:tcPr>
    </w:tblStylePr>
    <w:tblStylePr w:type="lastCol">
      <w:rPr>
        <w:i/>
        <w:color w:themeColor="accent3" w:themeTint="99" w:val="C2D69B"/>
        <w:sz w:val="22"/>
      </w:rPr>
      <w:tblPr/>
      <w:tcPr>
        <w:tcBorders>
          <w:top w:val="nil"/>
          <w:left w:color="9BBB59" w:space="0" w:sz="4" w:themeColor="accent3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E5EED5" w:themeFill="accent3" w:themeFillTint="40" w:val="clear"/>
      </w:tcPr>
    </w:tblStylePr>
    <w:tblStylePr w:type="band1Horz">
      <w:rPr>
        <w:color w:themeColor="accent3" w:themeTint="99" w:val="C2D69B"/>
        <w:sz w:val="22"/>
      </w:rPr>
      <w:tblPr/>
      <w:tcPr>
        <w:shd w:color="auto" w:fill="E5EED5" w:themeFill="accent3" w:themeFillTint="40" w:val="clear"/>
      </w:tcPr>
    </w:tblStylePr>
    <w:tblStylePr w:type="band2Horz">
      <w:rPr>
        <w:color w:themeColor="accent3" w:themeTint="99" w:val="C2D69B"/>
        <w:sz w:val="22"/>
      </w:rPr>
    </w:tblStylePr>
  </w:style>
  <w:style w:customStyle="1" w:styleId="ListTable7Colorful-Accent41" w:type="table">
    <w:name w:val="List Table 7 Colorful - Accent 41"/>
    <w:uiPriority w:val="99"/>
    <w:tblPr>
      <w:tblBorders>
        <w:right w:color="B2A1C6" w:space="0" w:sz="4" w:themeColor="accent4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4" w:themeTint="99" w:val="B2A1C7"/>
        <w:sz w:val="22"/>
      </w:rPr>
      <w:tblPr/>
      <w:tcPr>
        <w:tcBorders>
          <w:top w:val="nil"/>
          <w:left w:val="nil"/>
          <w:bottom w:color="8064A2" w:space="0" w:sz="4" w:themeColor="accent4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4" w:themeTint="99" w:val="B2A1C7"/>
        <w:sz w:val="22"/>
      </w:rPr>
      <w:tblPr/>
      <w:tcPr>
        <w:tcBorders>
          <w:top w:color="8064A2" w:space="0" w:sz="4" w:themeColor="accent4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4" w:themeTint="99" w:val="B2A1C7"/>
        <w:sz w:val="22"/>
      </w:rPr>
      <w:tblPr/>
      <w:tcPr>
        <w:tcBorders>
          <w:top w:val="nil"/>
          <w:left w:val="nil"/>
          <w:bottom w:val="nil"/>
          <w:right w:color="8064A2" w:space="0" w:sz="4" w:themeColor="accent4" w:val="single"/>
        </w:tcBorders>
        <w:shd w:color="auto" w:fill="FFFFFF" w:val="clear"/>
      </w:tcPr>
    </w:tblStylePr>
    <w:tblStylePr w:type="lastCol">
      <w:rPr>
        <w:i/>
        <w:color w:themeColor="accent4" w:themeTint="99" w:val="B2A1C7"/>
        <w:sz w:val="22"/>
      </w:rPr>
      <w:tblPr/>
      <w:tcPr>
        <w:tcBorders>
          <w:top w:val="nil"/>
          <w:left w:color="8064A2" w:space="0" w:sz="4" w:themeColor="accent4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FD8E7" w:themeFill="accent4" w:themeFillTint="40" w:val="clear"/>
      </w:tcPr>
    </w:tblStylePr>
    <w:tblStylePr w:type="band1Horz">
      <w:rPr>
        <w:color w:themeColor="accent4" w:themeTint="99" w:val="B2A1C7"/>
        <w:sz w:val="22"/>
      </w:rPr>
      <w:tblPr/>
      <w:tcPr>
        <w:shd w:color="auto" w:fill="DFD8E7" w:themeFill="accent4" w:themeFillTint="40" w:val="clear"/>
      </w:tcPr>
    </w:tblStylePr>
    <w:tblStylePr w:type="band2Horz">
      <w:rPr>
        <w:color w:themeColor="accent4" w:themeTint="99" w:val="B2A1C7"/>
        <w:sz w:val="22"/>
      </w:rPr>
    </w:tblStylePr>
  </w:style>
  <w:style w:customStyle="1" w:styleId="ListTable7Colorful-Accent51" w:type="table">
    <w:name w:val="List Table 7 Colorful - Accent 51"/>
    <w:uiPriority w:val="99"/>
    <w:tblPr>
      <w:tblBorders>
        <w:right w:color="92CCDC" w:space="0" w:sz="4" w:themeColor="accent5" w:themeTint="9A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5" w:themeTint="99" w:val="92CDDC"/>
        <w:sz w:val="22"/>
      </w:rPr>
      <w:tblPr/>
      <w:tcPr>
        <w:tcBorders>
          <w:top w:val="nil"/>
          <w:left w:val="nil"/>
          <w:bottom w:color="4BACC6" w:space="0" w:sz="4" w:themeColor="accent5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5" w:themeTint="99" w:val="92CDDC"/>
        <w:sz w:val="22"/>
      </w:rPr>
      <w:tblPr/>
      <w:tcPr>
        <w:tcBorders>
          <w:top w:color="4BACC6" w:space="0" w:sz="4" w:themeColor="accent5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5" w:themeTint="99" w:val="92CDDC"/>
        <w:sz w:val="22"/>
      </w:rPr>
      <w:tblPr/>
      <w:tcPr>
        <w:tcBorders>
          <w:top w:val="nil"/>
          <w:left w:val="nil"/>
          <w:bottom w:val="nil"/>
          <w:right w:color="4BACC6" w:space="0" w:sz="4" w:themeColor="accent5" w:val="single"/>
        </w:tcBorders>
        <w:shd w:color="auto" w:fill="FFFFFF" w:val="clear"/>
      </w:tcPr>
    </w:tblStylePr>
    <w:tblStylePr w:type="lastCol">
      <w:rPr>
        <w:i/>
        <w:color w:themeColor="accent5" w:themeTint="99" w:val="92CDDC"/>
        <w:sz w:val="22"/>
      </w:rPr>
      <w:tblPr/>
      <w:tcPr>
        <w:tcBorders>
          <w:top w:val="nil"/>
          <w:left w:color="4BACC6" w:space="0" w:sz="4" w:themeColor="accent5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D1EAF0" w:themeFill="accent5" w:themeFillTint="40" w:val="clear"/>
      </w:tcPr>
    </w:tblStylePr>
    <w:tblStylePr w:type="band1Horz">
      <w:rPr>
        <w:color w:themeColor="accent5" w:themeTint="99" w:val="92CDDC"/>
        <w:sz w:val="22"/>
      </w:rPr>
      <w:tblPr/>
      <w:tcPr>
        <w:shd w:color="auto" w:fill="D1EAF0" w:themeFill="accent5" w:themeFillTint="40" w:val="clear"/>
      </w:tcPr>
    </w:tblStylePr>
    <w:tblStylePr w:type="band2Horz">
      <w:rPr>
        <w:color w:themeColor="accent5" w:themeTint="99" w:val="92CDDC"/>
        <w:sz w:val="22"/>
      </w:rPr>
    </w:tblStylePr>
  </w:style>
  <w:style w:customStyle="1" w:styleId="ListTable7Colorful-Accent61" w:type="table">
    <w:name w:val="List Table 7 Colorful - Accent 61"/>
    <w:uiPriority w:val="99"/>
    <w:tblPr>
      <w:tblBorders>
        <w:right w:color="FAC090" w:space="0" w:sz="4" w:themeColor="accent6" w:themeTint="9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i/>
        <w:color w:themeColor="accent6" w:themeTint="99" w:val="FABF8F"/>
        <w:sz w:val="22"/>
      </w:rPr>
      <w:tblPr/>
      <w:tcPr>
        <w:tcBorders>
          <w:top w:val="nil"/>
          <w:left w:val="nil"/>
          <w:bottom w:color="F79646" w:space="0" w:sz="4" w:themeColor="accent6" w:val="single"/>
          <w:right w:val="nil"/>
        </w:tcBorders>
        <w:shd w:color="auto" w:fill="FFFFFF" w:themeFill="light1" w:val="clear"/>
      </w:tcPr>
    </w:tblStylePr>
    <w:tblStylePr w:type="lastRow">
      <w:rPr>
        <w:i/>
        <w:color w:themeColor="accent6" w:themeTint="99" w:val="FABF8F"/>
        <w:sz w:val="22"/>
      </w:rPr>
      <w:tblPr/>
      <w:tcPr>
        <w:tcBorders>
          <w:top w:color="F79646" w:space="0" w:sz="4" w:themeColor="accent6" w:val="single"/>
          <w:left w:val="nil"/>
          <w:bottom w:val="nil"/>
          <w:right w:val="nil"/>
        </w:tcBorders>
        <w:shd w:color="auto" w:fill="FFFFFF" w:themeFill="light1" w:val="clear"/>
      </w:tcPr>
    </w:tblStylePr>
    <w:tblStylePr w:type="firstCol">
      <w:pPr>
        <w:jc w:val="right"/>
      </w:pPr>
      <w:rPr>
        <w:i/>
        <w:color w:themeColor="accent6" w:themeTint="99" w:val="FABF8F"/>
        <w:sz w:val="22"/>
      </w:rPr>
      <w:tblPr/>
      <w:tcPr>
        <w:tcBorders>
          <w:top w:val="nil"/>
          <w:left w:val="nil"/>
          <w:bottom w:val="nil"/>
          <w:right w:color="F79646" w:space="0" w:sz="4" w:themeColor="accent6" w:val="single"/>
        </w:tcBorders>
        <w:shd w:color="auto" w:fill="FFFFFF" w:val="clear"/>
      </w:tcPr>
    </w:tblStylePr>
    <w:tblStylePr w:type="lastCol">
      <w:rPr>
        <w:i/>
        <w:color w:themeColor="accent6" w:themeTint="99" w:val="FABF8F"/>
        <w:sz w:val="22"/>
      </w:rPr>
      <w:tblPr/>
      <w:tcPr>
        <w:tcBorders>
          <w:top w:val="nil"/>
          <w:left w:color="F79646" w:space="0" w:sz="4" w:themeColor="accent6" w:val="single"/>
          <w:bottom w:val="nil"/>
          <w:right w:val="nil"/>
        </w:tcBorders>
        <w:shd w:color="auto" w:fill="FFFFFF" w:val="clear"/>
      </w:tcPr>
    </w:tblStylePr>
    <w:tblStylePr w:type="band1Vert">
      <w:tblPr/>
      <w:tcPr>
        <w:shd w:color="auto" w:fill="FDE4D0" w:themeFill="accent6" w:themeFillTint="40" w:val="clear"/>
      </w:tcPr>
    </w:tblStylePr>
    <w:tblStylePr w:type="band1Horz">
      <w:rPr>
        <w:color w:themeColor="accent6" w:themeTint="99" w:val="FABF8F"/>
        <w:sz w:val="22"/>
      </w:rPr>
      <w:tblPr/>
      <w:tcPr>
        <w:shd w:color="auto" w:fill="FDE4D0" w:themeFill="accent6" w:themeFillTint="40" w:val="clear"/>
      </w:tcPr>
    </w:tblStylePr>
    <w:tblStylePr w:type="band2Horz">
      <w:rPr>
        <w:color w:themeColor="accent6" w:themeTint="99" w:val="FABF8F"/>
        <w:sz w:val="22"/>
      </w:rPr>
    </w:tblStylePr>
  </w:style>
  <w:style w:customStyle="1" w:styleId="Lined-Accent" w:type="table">
    <w:name w:val="Lined - Accent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fir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Lined-Accent1" w:type="table">
    <w:name w:val="Lined - Accent 1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fir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C7D7EA" w:themeFill="accent1" w:themeFillTint="50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C7D7EA" w:themeFill="accent1" w:themeFillTint="50" w:val="clear"/>
      </w:tcPr>
    </w:tblStylePr>
  </w:style>
  <w:style w:customStyle="1" w:styleId="Lined-Accent2" w:type="table">
    <w:name w:val="Lined - Accent 2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fir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Lined-Accent3" w:type="table">
    <w:name w:val="Lined - Accent 3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fir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Lined-Accent4" w:type="table">
    <w:name w:val="Lined - Accent 4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fir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Lined-Accent5" w:type="table">
    <w:name w:val="Lined - Accent 5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4BACC6" w:themeFill="accent5" w:val="clear"/>
      </w:tcPr>
    </w:tblStylePr>
    <w:tblStylePr w:type="lastRow">
      <w:rPr>
        <w:color w:val="F2F2F2"/>
        <w:sz w:val="22"/>
      </w:rPr>
      <w:tblPr/>
      <w:tcPr>
        <w:shd w:color="auto" w:fill="4BACC6" w:themeFill="accent5" w:val="clear"/>
      </w:tcPr>
    </w:tblStylePr>
    <w:tblStylePr w:type="firstCol">
      <w:rPr>
        <w:color w:val="F2F2F2"/>
        <w:sz w:val="22"/>
      </w:rPr>
      <w:tblPr/>
      <w:tcPr>
        <w:shd w:color="auto" w:fill="4BACC6" w:themeFill="accent5" w:val="clear"/>
      </w:tcPr>
    </w:tblStylePr>
    <w:tblStylePr w:type="lastCol">
      <w:rPr>
        <w:color w:val="F2F2F2"/>
        <w:sz w:val="22"/>
      </w:rPr>
      <w:tblPr/>
      <w:tcPr>
        <w:shd w:color="auto" w:fill="4BACC6" w:themeFill="accent5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Lined-Accent6" w:type="table">
    <w:name w:val="Lined - Accent 6"/>
    <w:uiPriority w:val="99"/>
    <w:rPr>
      <w:color w:val="404040"/>
      <w:lang w:eastAsia="en-US" w:val="en-US"/>
    </w:rPr>
    <w:tblPr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F79646" w:themeFill="accent6" w:val="clear"/>
      </w:tcPr>
    </w:tblStylePr>
    <w:tblStylePr w:type="lastRow">
      <w:rPr>
        <w:color w:val="F2F2F2"/>
        <w:sz w:val="22"/>
      </w:rPr>
      <w:tblPr/>
      <w:tcPr>
        <w:shd w:color="auto" w:fill="F79646" w:themeFill="accent6" w:val="clear"/>
      </w:tcPr>
    </w:tblStylePr>
    <w:tblStylePr w:type="firstCol">
      <w:rPr>
        <w:color w:val="F2F2F2"/>
        <w:sz w:val="22"/>
      </w:rPr>
      <w:tblPr/>
      <w:tcPr>
        <w:shd w:color="auto" w:fill="F79646" w:themeFill="accent6" w:val="clear"/>
      </w:tcPr>
    </w:tblStylePr>
    <w:tblStylePr w:type="lastCol">
      <w:rPr>
        <w:color w:val="F2F2F2"/>
        <w:sz w:val="22"/>
      </w:rPr>
      <w:tblPr/>
      <w:tcPr>
        <w:shd w:color="auto" w:fill="F79646" w:themeFill="accent6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BorderedLined-Accent" w:type="table">
    <w:name w:val="Bordered &amp; Lined - Accent"/>
    <w:uiPriority w:val="99"/>
    <w:rPr>
      <w:color w:val="404040"/>
      <w:lang w:eastAsia="en-US" w:val="en-US"/>
    </w:rPr>
    <w:tblPr>
      <w:tblBorders>
        <w:top w:color="595959" w:space="0" w:sz="4" w:themeColor="text1" w:themeTint="A6" w:val="single"/>
        <w:left w:color="595959" w:space="0" w:sz="4" w:themeColor="text1" w:themeTint="A6" w:val="single"/>
        <w:bottom w:color="595959" w:space="0" w:sz="4" w:themeColor="text1" w:themeTint="A6" w:val="single"/>
        <w:right w:color="595959" w:space="0" w:sz="4" w:themeColor="text1" w:themeTint="A6" w:val="single"/>
        <w:insideH w:color="595959" w:space="0" w:sz="4" w:themeColor="text1" w:themeTint="A6" w:val="single"/>
        <w:insideV w:color="595959" w:space="0" w:sz="4" w:themeColor="text1" w:themeTint="A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Row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fir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lastCol">
      <w:rPr>
        <w:color w:val="F2F2F2"/>
        <w:sz w:val="22"/>
      </w:rPr>
      <w:tblPr/>
      <w:tcPr>
        <w:shd w:color="auto" w:fill="7F7F7F" w:themeFill="text1" w:themeFillTint="80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F2F2" w:themeFill="text1" w:themeFillTint="0D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F2F2" w:themeFill="text1" w:themeFillTint="0D" w:val="clear"/>
      </w:tcPr>
    </w:tblStylePr>
  </w:style>
  <w:style w:customStyle="1" w:styleId="BorderedLined-Accent1" w:type="table">
    <w:name w:val="Bordered &amp; Lined - Accent 1"/>
    <w:uiPriority w:val="99"/>
    <w:rPr>
      <w:color w:val="404040"/>
      <w:lang w:eastAsia="en-US" w:val="en-US"/>
    </w:rPr>
    <w:tblPr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4F81BD" w:space="0" w:sz="4" w:themeColor="accent1" w:val="single"/>
        <w:insideV w:color="4F81BD" w:space="0" w:sz="4" w:themeColor="accent1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Row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fir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lastCol">
      <w:rPr>
        <w:color w:val="F2F2F2"/>
        <w:sz w:val="22"/>
      </w:rPr>
      <w:tblPr/>
      <w:tcPr>
        <w:shd w:color="auto" w:fill="5D8AC2" w:themeFill="accent1" w:themeFillTint="E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C7D7EA" w:themeFill="accent1" w:themeFillTint="50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C7D7EA" w:themeFill="accent1" w:themeFillTint="50" w:val="clear"/>
      </w:tcPr>
    </w:tblStylePr>
  </w:style>
  <w:style w:customStyle="1" w:styleId="BorderedLined-Accent2" w:type="table">
    <w:name w:val="Bordered &amp; Lined - Accent 2"/>
    <w:uiPriority w:val="99"/>
    <w:rPr>
      <w:color w:val="404040"/>
      <w:lang w:eastAsia="en-US" w:val="en-US"/>
    </w:rPr>
    <w:tblPr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C0504D" w:space="0" w:sz="4" w:themeColor="accent2" w:val="single"/>
        <w:insideV w:color="C0504D" w:space="0" w:sz="4" w:themeColor="accent2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Row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fir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lastCol">
      <w:rPr>
        <w:color w:val="F2F2F2"/>
        <w:sz w:val="22"/>
      </w:rPr>
      <w:tblPr/>
      <w:tcPr>
        <w:shd w:color="auto" w:fill="D99695" w:themeFill="accent2" w:themeFillTint="97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2DCDC" w:themeFill="accent2" w:themeFillTint="32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2DCDC" w:themeFill="accent2" w:themeFillTint="32" w:val="clear"/>
      </w:tcPr>
    </w:tblStylePr>
  </w:style>
  <w:style w:customStyle="1" w:styleId="BorderedLined-Accent3" w:type="table">
    <w:name w:val="Bordered &amp; Lined - Accent 3"/>
    <w:uiPriority w:val="99"/>
    <w:rPr>
      <w:color w:val="404040"/>
      <w:lang w:eastAsia="en-US" w:val="en-US"/>
    </w:rPr>
    <w:tblPr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9BBB59" w:space="0" w:sz="4" w:themeColor="accent3" w:val="single"/>
        <w:insideV w:color="9BBB59" w:space="0" w:sz="4" w:themeColor="accent3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Row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fir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lastCol">
      <w:rPr>
        <w:color w:val="F2F2F2"/>
        <w:sz w:val="22"/>
      </w:rPr>
      <w:tblPr/>
      <w:tcPr>
        <w:shd w:color="auto" w:fill="9ABB59" w:themeFill="accent3" w:themeFillTint="FE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AF1DC" w:themeFill="accent3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AF1DC" w:themeFill="accent3" w:themeFillTint="34" w:val="clear"/>
      </w:tcPr>
    </w:tblStylePr>
  </w:style>
  <w:style w:customStyle="1" w:styleId="BorderedLined-Accent4" w:type="table">
    <w:name w:val="Bordered &amp; Lined - Accent 4"/>
    <w:uiPriority w:val="99"/>
    <w:rPr>
      <w:color w:val="404040"/>
      <w:lang w:eastAsia="en-US" w:val="en-US"/>
    </w:rPr>
    <w:tblPr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8064A2" w:space="0" w:sz="4" w:themeColor="accent4" w:val="single"/>
        <w:insideV w:color="8064A2" w:space="0" w:sz="4" w:themeColor="accent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Row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fir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lastCol">
      <w:rPr>
        <w:color w:val="F2F2F2"/>
        <w:sz w:val="22"/>
      </w:rPr>
      <w:tblPr/>
      <w:tcPr>
        <w:shd w:color="auto" w:fill="B2A1C6" w:themeFill="accent4" w:themeFillTint="9A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E5DFEC" w:themeFill="accent4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E5DFEC" w:themeFill="accent4" w:themeFillTint="34" w:val="clear"/>
      </w:tcPr>
    </w:tblStylePr>
  </w:style>
  <w:style w:customStyle="1" w:styleId="BorderedLined-Accent5" w:type="table">
    <w:name w:val="Bordered &amp; Lined - Accent 5"/>
    <w:uiPriority w:val="99"/>
    <w:rPr>
      <w:color w:val="404040"/>
      <w:lang w:eastAsia="en-US" w:val="en-US"/>
    </w:rPr>
    <w:tblPr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4BACC6" w:space="0" w:sz="4" w:themeColor="accent5" w:val="single"/>
        <w:insideV w:color="4BACC6" w:space="0" w:sz="4" w:themeColor="accent5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4BACC6" w:themeFill="accent5" w:val="clear"/>
      </w:tcPr>
    </w:tblStylePr>
    <w:tblStylePr w:type="lastRow">
      <w:rPr>
        <w:color w:val="F2F2F2"/>
        <w:sz w:val="22"/>
      </w:rPr>
      <w:tblPr/>
      <w:tcPr>
        <w:shd w:color="auto" w:fill="4BACC6" w:themeFill="accent5" w:val="clear"/>
      </w:tcPr>
    </w:tblStylePr>
    <w:tblStylePr w:type="firstCol">
      <w:rPr>
        <w:color w:val="F2F2F2"/>
        <w:sz w:val="22"/>
      </w:rPr>
      <w:tblPr/>
      <w:tcPr>
        <w:shd w:color="auto" w:fill="4BACC6" w:themeFill="accent5" w:val="clear"/>
      </w:tcPr>
    </w:tblStylePr>
    <w:tblStylePr w:type="lastCol">
      <w:rPr>
        <w:color w:val="F2F2F2"/>
        <w:sz w:val="22"/>
      </w:rPr>
      <w:tblPr/>
      <w:tcPr>
        <w:shd w:color="auto" w:fill="4BACC6" w:themeFill="accent5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DAEEF3" w:themeFill="accent5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DAEEF3" w:themeFill="accent5" w:themeFillTint="34" w:val="clear"/>
      </w:tcPr>
    </w:tblStylePr>
  </w:style>
  <w:style w:customStyle="1" w:styleId="BorderedLined-Accent6" w:type="table">
    <w:name w:val="Bordered &amp; Lined - Accent 6"/>
    <w:uiPriority w:val="99"/>
    <w:rPr>
      <w:color w:val="404040"/>
      <w:lang w:eastAsia="en-US" w:val="en-US"/>
    </w:rPr>
    <w:tblPr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79646" w:space="0" w:sz="4" w:themeColor="accent6" w:val="single"/>
        <w:insideV w:color="F79646" w:space="0" w:sz="4" w:themeColor="accent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F2F2F2"/>
        <w:sz w:val="22"/>
      </w:rPr>
      <w:tblPr/>
      <w:tcPr>
        <w:shd w:color="auto" w:fill="F79646" w:themeFill="accent6" w:val="clear"/>
      </w:tcPr>
    </w:tblStylePr>
    <w:tblStylePr w:type="lastRow">
      <w:rPr>
        <w:color w:val="F2F2F2"/>
        <w:sz w:val="22"/>
      </w:rPr>
      <w:tblPr/>
      <w:tcPr>
        <w:shd w:color="auto" w:fill="F79646" w:themeFill="accent6" w:val="clear"/>
      </w:tcPr>
    </w:tblStylePr>
    <w:tblStylePr w:type="firstCol">
      <w:rPr>
        <w:color w:val="F2F2F2"/>
        <w:sz w:val="22"/>
      </w:rPr>
      <w:tblPr/>
      <w:tcPr>
        <w:shd w:color="auto" w:fill="F79646" w:themeFill="accent6" w:val="clear"/>
      </w:tcPr>
    </w:tblStylePr>
    <w:tblStylePr w:type="lastCol">
      <w:rPr>
        <w:color w:val="F2F2F2"/>
        <w:sz w:val="22"/>
      </w:rPr>
      <w:tblPr/>
      <w:tcPr>
        <w:shd w:color="auto" w:fill="F79646" w:themeFill="accent6" w:val="clear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color="auto" w:fill="FDE9D8" w:themeFill="accent6" w:themeFillTint="34" w:val="clear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color="auto" w:fill="FDE9D8" w:themeFill="accent6" w:themeFillTint="34" w:val="clear"/>
      </w:tcPr>
    </w:tblStylePr>
  </w:style>
  <w:style w:customStyle="1" w:styleId="Bordered" w:type="table">
    <w:name w:val="Bordered"/>
    <w:uiPriority w:val="99"/>
    <w:tblPr>
      <w:tblBorders>
        <w:top w:color="D9D9D9" w:space="0" w:sz="4" w:themeColor="text1" w:themeTint="26" w:val="single"/>
        <w:left w:color="D9D9D9" w:space="0" w:sz="4" w:themeColor="text1" w:themeTint="26" w:val="single"/>
        <w:bottom w:color="D9D9D9" w:space="0" w:sz="4" w:themeColor="text1" w:themeTint="26" w:val="single"/>
        <w:right w:color="D9D9D9" w:space="0" w:sz="4" w:themeColor="text1" w:themeTint="26" w:val="single"/>
        <w:insideH w:color="D9D9D9" w:space="0" w:sz="4" w:themeColor="text1" w:themeTint="26" w:val="single"/>
        <w:insideV w:color="D9D9D9" w:space="0" w:sz="4" w:themeColor="text1" w:themeTint="26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000000" w:space="0" w:sz="12" w:themeColor="text1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000000" w:space="0" w:sz="12" w:themeColor="tex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</w:style>
  <w:style w:customStyle="1" w:styleId="Bordered-Accent1" w:type="table">
    <w:name w:val="Bordered - Accent 1"/>
    <w:uiPriority w:val="99"/>
    <w:tblPr>
      <w:tblBorders>
        <w:top w:color="B7CBE4" w:space="0" w:sz="4" w:themeColor="accent1" w:themeTint="67" w:val="single"/>
        <w:left w:color="B7CBE4" w:space="0" w:sz="4" w:themeColor="accent1" w:themeTint="67" w:val="single"/>
        <w:bottom w:color="B7CBE4" w:space="0" w:sz="4" w:themeColor="accent1" w:themeTint="67" w:val="single"/>
        <w:right w:color="B7CBE4" w:space="0" w:sz="4" w:themeColor="accent1" w:themeTint="67" w:val="single"/>
        <w:insideH w:color="B7CBE4" w:space="0" w:sz="4" w:themeColor="accent1" w:themeTint="67" w:val="single"/>
        <w:insideV w:color="B7CBE4" w:space="0" w:sz="4" w:themeColor="accent1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4F81BD" w:space="0" w:sz="12" w:themeColor="accent1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4F81BD" w:space="0" w:sz="12" w:themeColor="accent1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4F81BD" w:space="0" w:sz="12" w:themeColor="accent1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</w:tcBorders>
      </w:tcPr>
    </w:tblStylePr>
  </w:style>
  <w:style w:customStyle="1" w:styleId="Bordered-Accent2" w:type="table">
    <w:name w:val="Bordered - Accent 2"/>
    <w:uiPriority w:val="99"/>
    <w:tblPr>
      <w:tblBorders>
        <w:top w:color="E5B7B6" w:space="0" w:sz="4" w:themeColor="accent2" w:themeTint="67" w:val="single"/>
        <w:left w:color="E5B7B6" w:space="0" w:sz="4" w:themeColor="accent2" w:themeTint="67" w:val="single"/>
        <w:bottom w:color="E5B7B6" w:space="0" w:sz="4" w:themeColor="accent2" w:themeTint="67" w:val="single"/>
        <w:right w:color="E5B7B6" w:space="0" w:sz="4" w:themeColor="accent2" w:themeTint="67" w:val="single"/>
        <w:insideH w:color="E5B7B6" w:space="0" w:sz="4" w:themeColor="accent2" w:themeTint="67" w:val="single"/>
        <w:insideV w:color="E5B7B6" w:space="0" w:sz="4" w:themeColor="accent2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C0504D" w:space="0" w:sz="12" w:themeColor="accent2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C0504D" w:space="0" w:sz="12" w:themeColor="accent2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</w:tcBorders>
      </w:tcPr>
    </w:tblStylePr>
  </w:style>
  <w:style w:customStyle="1" w:styleId="Bordered-Accent3" w:type="table">
    <w:name w:val="Bordered - Accent 3"/>
    <w:uiPriority w:val="99"/>
    <w:tblPr>
      <w:tblBorders>
        <w:top w:color="D6E3BB" w:space="0" w:sz="4" w:themeColor="accent3" w:themeTint="67" w:val="single"/>
        <w:left w:color="D6E3BB" w:space="0" w:sz="4" w:themeColor="accent3" w:themeTint="67" w:val="single"/>
        <w:bottom w:color="D6E3BB" w:space="0" w:sz="4" w:themeColor="accent3" w:themeTint="67" w:val="single"/>
        <w:right w:color="D6E3BB" w:space="0" w:sz="4" w:themeColor="accent3" w:themeTint="67" w:val="single"/>
        <w:insideH w:color="D6E3BB" w:space="0" w:sz="4" w:themeColor="accent3" w:themeTint="67" w:val="single"/>
        <w:insideV w:color="D6E3BB" w:space="0" w:sz="4" w:themeColor="accent3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9BBB59" w:space="0" w:sz="12" w:themeColor="accent3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9BBB59" w:space="0" w:sz="12" w:themeColor="accent3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9BBB59" w:space="0" w:sz="12" w:themeColor="accent3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</w:tcBorders>
      </w:tcPr>
    </w:tblStylePr>
  </w:style>
  <w:style w:customStyle="1" w:styleId="Bordered-Accent4" w:type="table">
    <w:name w:val="Bordered - Accent 4"/>
    <w:uiPriority w:val="99"/>
    <w:tblPr>
      <w:tblBorders>
        <w:top w:color="CBC0D9" w:space="0" w:sz="4" w:themeColor="accent4" w:themeTint="67" w:val="single"/>
        <w:left w:color="CBC0D9" w:space="0" w:sz="4" w:themeColor="accent4" w:themeTint="67" w:val="single"/>
        <w:bottom w:color="CBC0D9" w:space="0" w:sz="4" w:themeColor="accent4" w:themeTint="67" w:val="single"/>
        <w:right w:color="CBC0D9" w:space="0" w:sz="4" w:themeColor="accent4" w:themeTint="67" w:val="single"/>
        <w:insideH w:color="CBC0D9" w:space="0" w:sz="4" w:themeColor="accent4" w:themeTint="67" w:val="single"/>
        <w:insideV w:color="CBC0D9" w:space="0" w:sz="4" w:themeColor="accent4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8064A2" w:space="0" w:sz="12" w:themeColor="accent4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8064A2" w:space="0" w:sz="12" w:themeColor="accent4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8064A2" w:space="0" w:sz="12" w:themeColor="accent4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</w:tcBorders>
      </w:tcPr>
    </w:tblStylePr>
  </w:style>
  <w:style w:customStyle="1" w:styleId="Bordered-Accent5" w:type="table">
    <w:name w:val="Bordered - Accent 5"/>
    <w:uiPriority w:val="99"/>
    <w:tblPr>
      <w:tblBorders>
        <w:top w:color="B6DDE8" w:space="0" w:sz="4" w:themeColor="accent5" w:themeTint="67" w:val="single"/>
        <w:left w:color="B6DDE8" w:space="0" w:sz="4" w:themeColor="accent5" w:themeTint="67" w:val="single"/>
        <w:bottom w:color="B6DDE8" w:space="0" w:sz="4" w:themeColor="accent5" w:themeTint="67" w:val="single"/>
        <w:right w:color="B6DDE8" w:space="0" w:sz="4" w:themeColor="accent5" w:themeTint="67" w:val="single"/>
        <w:insideH w:color="B6DDE8" w:space="0" w:sz="4" w:themeColor="accent5" w:themeTint="67" w:val="single"/>
        <w:insideV w:color="B6DDE8" w:space="0" w:sz="4" w:themeColor="accent5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4BACC6" w:space="0" w:sz="12" w:themeColor="accent5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4BACC6" w:space="0" w:sz="12" w:themeColor="accent5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4BACC6" w:space="0" w:sz="12" w:themeColor="accent5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</w:tcBorders>
      </w:tcPr>
    </w:tblStylePr>
  </w:style>
  <w:style w:customStyle="1" w:styleId="Bordered-Accent6" w:type="table">
    <w:name w:val="Bordered - Accent 6"/>
    <w:uiPriority w:val="99"/>
    <w:tblPr>
      <w:tblBorders>
        <w:top w:color="FBD4B4" w:space="0" w:sz="4" w:themeColor="accent6" w:themeTint="67" w:val="single"/>
        <w:left w:color="FBD4B4" w:space="0" w:sz="4" w:themeColor="accent6" w:themeTint="67" w:val="single"/>
        <w:bottom w:color="FBD4B4" w:space="0" w:sz="4" w:themeColor="accent6" w:themeTint="67" w:val="single"/>
        <w:right w:color="FBD4B4" w:space="0" w:sz="4" w:themeColor="accent6" w:themeTint="67" w:val="single"/>
        <w:insideH w:color="FBD4B4" w:space="0" w:sz="4" w:themeColor="accent6" w:themeTint="67" w:val="single"/>
        <w:insideV w:color="FBD4B4" w:space="0" w:sz="4" w:themeColor="accent6" w:themeTint="67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color w:val="404040"/>
        <w:sz w:val="22"/>
      </w:rPr>
      <w:tblPr/>
      <w:tcPr>
        <w:tcBorders>
          <w:bottom w:color="F79646" w:space="0" w:sz="12" w:themeColor="accent6" w:val="single"/>
        </w:tcBorders>
      </w:tcPr>
    </w:tblStylePr>
    <w:tblStylePr w:type="lastRow">
      <w:rPr>
        <w:color w:val="404040"/>
        <w:sz w:val="22"/>
      </w:rPr>
      <w:tblPr/>
      <w:tcPr>
        <w:tcBorders>
          <w:top w:color="F79646" w:space="0" w:sz="12" w:themeColor="accent6" w:val="single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color="F79646" w:space="0" w:sz="12" w:themeColor="accent6" w:val="single"/>
        </w:tcBorders>
      </w:tcPr>
    </w:tblStylePr>
    <w:tblStylePr w:type="band1Horz">
      <w:rPr>
        <w:color w:val="404040"/>
        <w:sz w:val="22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1" Target="https://quarto.org/docs/output-formats/html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quarto.org/docs/output-formats/html-basics.html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.~WRD2941</Template>
  <TotalTime>54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INRAE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Kansas Template</dc:title>
  <dc:creator>Brian C. Helsel; Lauren T. Ptomey; Amy Bodde; Joseph R. Sherman</dc:creator>
  <cp:keywords>keyword1, keyword2, keyword3</cp:keywords>
  <dcterms:created xsi:type="dcterms:W3CDTF">2024-08-09T15:47:10Z</dcterms:created>
  <dcterms:modified xsi:type="dcterms:W3CDTF">2024-08-09T15:47:10Z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“Quarto is a multi-language, next generation version of R Markdown from Posit, with many new features and capabilities. Like R Markdown, Quarto uses knitr to execute R code, and is therefore able to render most existing Rmd files without modification. Extensions are a powerful way to modify and extend the behavior of Quarto.” This text was copied verbatim from the Quarto website (quarto.org) to generate text for an abstract within the quarto-kansas extension.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August 9, 2024</vt:lpwstr>
  </property>
  <property fmtid="{D5CDD505-2E9C-101B-9397-08002B2CF9AE}" pid="9" name="date-format">
    <vt:lpwstr>long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revealjs-plugins">
    <vt:lpwstr/>
  </property>
  <property fmtid="{D5CDD505-2E9C-101B-9397-08002B2CF9AE}" pid="15" name="subtitle">
    <vt:lpwstr>My Subtitle</vt:lpwstr>
  </property>
  <property fmtid="{D5CDD505-2E9C-101B-9397-08002B2CF9AE}" pid="16" name="toc-title">
    <vt:lpwstr>Table of contents</vt:lpwstr>
  </property>
</Properties>
</file>